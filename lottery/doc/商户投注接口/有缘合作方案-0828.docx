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AF0" w:rsidRPr="00C726A7" w:rsidRDefault="009D4AF0">
      <w:pPr>
        <w:rPr>
          <w:rFonts w:ascii="仿宋" w:eastAsia="仿宋" w:hAnsi="仿宋"/>
        </w:rPr>
      </w:pPr>
    </w:p>
    <w:p w:rsidR="009D4AF0" w:rsidRPr="00C726A7" w:rsidRDefault="009D4AF0" w:rsidP="00AC0EED">
      <w:pPr>
        <w:widowControl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来彩与有缘彩票业务合作方案</w:t>
      </w:r>
    </w:p>
    <w:p w:rsidR="009D4AF0" w:rsidRPr="00AC0EED" w:rsidRDefault="009D4AF0" w:rsidP="00911781">
      <w:pPr>
        <w:rPr>
          <w:rFonts w:ascii="仿宋" w:eastAsia="仿宋" w:hAnsi="仿宋"/>
          <w:sz w:val="28"/>
          <w:szCs w:val="28"/>
        </w:rPr>
      </w:pPr>
    </w:p>
    <w:p w:rsidR="009D4AF0" w:rsidRDefault="009D4AF0" w:rsidP="007B3843">
      <w:pPr>
        <w:numPr>
          <w:ilvl w:val="0"/>
          <w:numId w:val="2"/>
        </w:numPr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合作简介</w:t>
      </w:r>
    </w:p>
    <w:p w:rsidR="009D4AF0" w:rsidRDefault="009D4AF0" w:rsidP="00911781">
      <w:pPr>
        <w:pStyle w:val="ListParagraph"/>
        <w:numPr>
          <w:ilvl w:val="0"/>
          <w:numId w:val="1"/>
        </w:numPr>
        <w:ind w:firstLineChars="0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合作彩种：双色球、福彩</w:t>
      </w:r>
      <w:r>
        <w:rPr>
          <w:rStyle w:val="Heading1Char"/>
          <w:rFonts w:ascii="仿宋" w:hAnsi="仿宋"/>
          <w:sz w:val="28"/>
        </w:rPr>
        <w:t>3D</w:t>
      </w:r>
    </w:p>
    <w:p w:rsidR="009D4AF0" w:rsidRDefault="009D4AF0" w:rsidP="00CF4843">
      <w:pPr>
        <w:pStyle w:val="ListParagraph"/>
        <w:numPr>
          <w:ilvl w:val="1"/>
          <w:numId w:val="1"/>
        </w:numPr>
        <w:ind w:firstLineChars="0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双色球</w:t>
      </w:r>
    </w:p>
    <w:p w:rsidR="009D4AF0" w:rsidRPr="00EE2CD8" w:rsidRDefault="009D4AF0" w:rsidP="00CF4843">
      <w:pPr>
        <w:pStyle w:val="ListParagraph"/>
        <w:ind w:left="1702" w:firstLineChars="0" w:firstLine="0"/>
        <w:rPr>
          <w:rStyle w:val="Heading1Char"/>
          <w:rFonts w:ascii="仿宋" w:hAnsi="仿宋"/>
          <w:b w:val="0"/>
          <w:sz w:val="28"/>
        </w:rPr>
      </w:pPr>
      <w:r>
        <w:rPr>
          <w:rStyle w:val="Heading1Char"/>
          <w:rFonts w:ascii="仿宋" w:hAnsi="仿宋" w:hint="eastAsia"/>
          <w:sz w:val="28"/>
        </w:rPr>
        <w:t>玩法：</w:t>
      </w:r>
      <w:r w:rsidRPr="00EE2CD8">
        <w:rPr>
          <w:rStyle w:val="Heading1Char"/>
          <w:rFonts w:ascii="仿宋" w:hAnsi="仿宋" w:hint="eastAsia"/>
          <w:b w:val="0"/>
          <w:sz w:val="28"/>
        </w:rPr>
        <w:t>“双色球”彩票投注区分为红色球号码区和蓝色球号码区。每注</w:t>
      </w:r>
      <w:hyperlink r:id="rId7" w:tooltip="投注" w:history="1">
        <w:r w:rsidRPr="00EE2CD8">
          <w:rPr>
            <w:rStyle w:val="Heading1Char"/>
            <w:rFonts w:ascii="仿宋" w:hAnsi="仿宋" w:hint="eastAsia"/>
            <w:b w:val="0"/>
            <w:sz w:val="28"/>
          </w:rPr>
          <w:t>投注</w:t>
        </w:r>
      </w:hyperlink>
      <w:r w:rsidRPr="00EE2CD8">
        <w:rPr>
          <w:rStyle w:val="Heading1Char"/>
          <w:rFonts w:ascii="仿宋" w:hAnsi="仿宋" w:hint="eastAsia"/>
          <w:b w:val="0"/>
          <w:sz w:val="28"/>
        </w:rPr>
        <w:t>号码由</w:t>
      </w:r>
      <w:r w:rsidRPr="00EE2CD8">
        <w:rPr>
          <w:rStyle w:val="Heading1Char"/>
          <w:rFonts w:ascii="仿宋" w:hAnsi="仿宋"/>
          <w:b w:val="0"/>
          <w:sz w:val="28"/>
        </w:rPr>
        <w:t>6</w:t>
      </w:r>
      <w:r w:rsidRPr="00EE2CD8">
        <w:rPr>
          <w:rStyle w:val="Heading1Char"/>
          <w:rFonts w:ascii="仿宋" w:hAnsi="仿宋" w:hint="eastAsia"/>
          <w:b w:val="0"/>
          <w:sz w:val="28"/>
        </w:rPr>
        <w:t>个红色球号码和</w:t>
      </w:r>
      <w:r w:rsidRPr="00EE2CD8">
        <w:rPr>
          <w:rStyle w:val="Heading1Char"/>
          <w:rFonts w:ascii="仿宋" w:hAnsi="仿宋"/>
          <w:b w:val="0"/>
          <w:sz w:val="28"/>
        </w:rPr>
        <w:t>1</w:t>
      </w:r>
      <w:r w:rsidRPr="00EE2CD8">
        <w:rPr>
          <w:rStyle w:val="Heading1Char"/>
          <w:rFonts w:ascii="仿宋" w:hAnsi="仿宋" w:hint="eastAsia"/>
          <w:b w:val="0"/>
          <w:sz w:val="28"/>
        </w:rPr>
        <w:t>个蓝色球号码组成。红色球号码从</w:t>
      </w:r>
      <w:r w:rsidRPr="00EE2CD8">
        <w:rPr>
          <w:rStyle w:val="Heading1Char"/>
          <w:rFonts w:ascii="仿宋" w:hAnsi="仿宋"/>
          <w:b w:val="0"/>
          <w:sz w:val="28"/>
        </w:rPr>
        <w:t>1—33</w:t>
      </w:r>
      <w:r w:rsidRPr="00EE2CD8">
        <w:rPr>
          <w:rStyle w:val="Heading1Char"/>
          <w:rFonts w:ascii="仿宋" w:hAnsi="仿宋" w:hint="eastAsia"/>
          <w:b w:val="0"/>
          <w:sz w:val="28"/>
        </w:rPr>
        <w:t>中选择</w:t>
      </w:r>
      <w:r w:rsidRPr="00EE2CD8">
        <w:rPr>
          <w:rStyle w:val="Heading1Char"/>
          <w:rFonts w:ascii="仿宋" w:hAnsi="仿宋"/>
          <w:b w:val="0"/>
          <w:sz w:val="28"/>
        </w:rPr>
        <w:t>;</w:t>
      </w:r>
      <w:r w:rsidRPr="00EE2CD8">
        <w:rPr>
          <w:rStyle w:val="Heading1Char"/>
          <w:rFonts w:ascii="仿宋" w:hAnsi="仿宋" w:hint="eastAsia"/>
          <w:b w:val="0"/>
          <w:sz w:val="28"/>
        </w:rPr>
        <w:t>蓝色球号码从</w:t>
      </w:r>
      <w:r w:rsidRPr="00EE2CD8">
        <w:rPr>
          <w:rStyle w:val="Heading1Char"/>
          <w:rFonts w:ascii="仿宋" w:hAnsi="仿宋"/>
          <w:b w:val="0"/>
          <w:sz w:val="28"/>
        </w:rPr>
        <w:t>1—16</w:t>
      </w:r>
      <w:r w:rsidRPr="00EE2CD8">
        <w:rPr>
          <w:rStyle w:val="Heading1Char"/>
          <w:rFonts w:ascii="仿宋" w:hAnsi="仿宋" w:hint="eastAsia"/>
          <w:b w:val="0"/>
          <w:sz w:val="28"/>
        </w:rPr>
        <w:t>中选择。每注</w:t>
      </w:r>
      <w:r w:rsidRPr="00EE2CD8">
        <w:rPr>
          <w:rStyle w:val="Heading1Char"/>
          <w:rFonts w:ascii="仿宋" w:hAnsi="仿宋"/>
          <w:b w:val="0"/>
          <w:sz w:val="28"/>
        </w:rPr>
        <w:t>2</w:t>
      </w:r>
      <w:r w:rsidRPr="00EE2CD8">
        <w:rPr>
          <w:rStyle w:val="Heading1Char"/>
          <w:rFonts w:ascii="仿宋" w:hAnsi="仿宋" w:hint="eastAsia"/>
          <w:b w:val="0"/>
          <w:sz w:val="28"/>
        </w:rPr>
        <w:t>元</w:t>
      </w:r>
    </w:p>
    <w:p w:rsidR="009D4AF0" w:rsidRPr="00EE2CD8" w:rsidRDefault="009D4AF0" w:rsidP="00EE2CD8">
      <w:pPr>
        <w:pStyle w:val="ListParagraph"/>
        <w:ind w:left="1702" w:firstLineChars="0" w:firstLine="0"/>
        <w:rPr>
          <w:rStyle w:val="Heading1Char"/>
          <w:rFonts w:ascii="仿宋" w:hAnsi="仿宋"/>
          <w:b w:val="0"/>
          <w:sz w:val="28"/>
        </w:rPr>
      </w:pPr>
      <w:r>
        <w:rPr>
          <w:rStyle w:val="Heading1Char"/>
          <w:rFonts w:ascii="仿宋" w:hAnsi="仿宋" w:hint="eastAsia"/>
          <w:sz w:val="28"/>
        </w:rPr>
        <w:t>开奖规则：</w:t>
      </w:r>
      <w:r w:rsidRPr="00EE2CD8">
        <w:rPr>
          <w:rStyle w:val="Heading1Char"/>
          <w:rFonts w:ascii="仿宋" w:hAnsi="仿宋" w:hint="eastAsia"/>
          <w:b w:val="0"/>
          <w:sz w:val="28"/>
        </w:rPr>
        <w:t>一周三次（每周二、四、六</w:t>
      </w:r>
      <w:r w:rsidRPr="00EE2CD8">
        <w:rPr>
          <w:rStyle w:val="Heading1Char"/>
          <w:rFonts w:ascii="仿宋" w:hAnsi="仿宋"/>
          <w:b w:val="0"/>
          <w:sz w:val="28"/>
        </w:rPr>
        <w:t>21:30</w:t>
      </w:r>
      <w:r w:rsidRPr="00EE2CD8">
        <w:rPr>
          <w:rStyle w:val="Heading1Char"/>
          <w:rFonts w:ascii="仿宋" w:hAnsi="仿宋" w:hint="eastAsia"/>
          <w:b w:val="0"/>
          <w:sz w:val="28"/>
        </w:rPr>
        <w:t>）</w:t>
      </w:r>
      <w:r w:rsidRPr="00EE2CD8">
        <w:rPr>
          <w:rStyle w:val="Heading1Char"/>
          <w:rFonts w:ascii="仿宋" w:hAnsi="仿宋"/>
          <w:b w:val="0"/>
          <w:sz w:val="28"/>
        </w:rPr>
        <w:t>,</w:t>
      </w:r>
      <w:r w:rsidRPr="00EE2CD8">
        <w:rPr>
          <w:rStyle w:val="Heading1Char"/>
          <w:rFonts w:ascii="仿宋" w:hAnsi="仿宋" w:hint="eastAsia"/>
          <w:b w:val="0"/>
          <w:sz w:val="28"/>
        </w:rPr>
        <w:t>中国教育电视台一套节目进行电视开奖直播</w:t>
      </w:r>
    </w:p>
    <w:p w:rsidR="009D4AF0" w:rsidRDefault="009D4AF0" w:rsidP="00EE2CD8">
      <w:pPr>
        <w:pStyle w:val="ListParagraph"/>
        <w:numPr>
          <w:ilvl w:val="1"/>
          <w:numId w:val="1"/>
        </w:numPr>
        <w:ind w:firstLineChars="0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福彩</w:t>
      </w:r>
      <w:r>
        <w:rPr>
          <w:rStyle w:val="Heading1Char"/>
          <w:rFonts w:ascii="仿宋" w:hAnsi="仿宋"/>
          <w:sz w:val="28"/>
        </w:rPr>
        <w:t>3D</w:t>
      </w:r>
    </w:p>
    <w:p w:rsidR="009D4AF0" w:rsidRDefault="009D4AF0" w:rsidP="00EE2CD8">
      <w:pPr>
        <w:pStyle w:val="ListParagraph"/>
        <w:ind w:left="1702" w:firstLineChars="0" w:firstLine="0"/>
        <w:rPr>
          <w:rStyle w:val="Heading1Char"/>
          <w:rFonts w:ascii="仿宋" w:hAnsi="仿宋"/>
          <w:b w:val="0"/>
          <w:sz w:val="28"/>
        </w:rPr>
      </w:pPr>
      <w:r>
        <w:rPr>
          <w:rStyle w:val="Heading1Char"/>
          <w:rFonts w:ascii="仿宋" w:hAnsi="仿宋" w:hint="eastAsia"/>
          <w:sz w:val="28"/>
        </w:rPr>
        <w:t>玩法：</w:t>
      </w:r>
      <w:r w:rsidRPr="00EE2CD8">
        <w:rPr>
          <w:rStyle w:val="Heading1Char"/>
          <w:rFonts w:ascii="仿宋" w:hAnsi="仿宋" w:hint="eastAsia"/>
          <w:b w:val="0"/>
          <w:sz w:val="28"/>
        </w:rPr>
        <w:t>“</w:t>
      </w:r>
      <w:r w:rsidRPr="00EE2CD8">
        <w:rPr>
          <w:rStyle w:val="Heading1Char"/>
          <w:rFonts w:ascii="仿宋" w:hAnsi="仿宋"/>
          <w:b w:val="0"/>
          <w:sz w:val="28"/>
        </w:rPr>
        <w:t>3D</w:t>
      </w:r>
      <w:r w:rsidRPr="00EE2CD8">
        <w:rPr>
          <w:rStyle w:val="Heading1Char"/>
          <w:rFonts w:ascii="仿宋" w:hAnsi="仿宋" w:hint="eastAsia"/>
          <w:b w:val="0"/>
          <w:sz w:val="28"/>
        </w:rPr>
        <w:t>”是以一个</w:t>
      </w:r>
      <w:r w:rsidRPr="00EE2CD8">
        <w:rPr>
          <w:rStyle w:val="Heading1Char"/>
          <w:rFonts w:ascii="仿宋" w:hAnsi="仿宋"/>
          <w:b w:val="0"/>
          <w:sz w:val="28"/>
        </w:rPr>
        <w:t>3</w:t>
      </w:r>
      <w:r w:rsidRPr="00EE2CD8">
        <w:rPr>
          <w:rStyle w:val="Heading1Char"/>
          <w:rFonts w:ascii="仿宋" w:hAnsi="仿宋" w:hint="eastAsia"/>
          <w:b w:val="0"/>
          <w:sz w:val="28"/>
        </w:rPr>
        <w:t>位自然数为投注号码的彩票，投注者从</w:t>
      </w:r>
      <w:r w:rsidRPr="00EE2CD8">
        <w:rPr>
          <w:rStyle w:val="Heading1Char"/>
          <w:rFonts w:ascii="仿宋" w:hAnsi="仿宋"/>
          <w:b w:val="0"/>
          <w:sz w:val="28"/>
        </w:rPr>
        <w:t>000-999</w:t>
      </w:r>
      <w:r w:rsidRPr="00EE2CD8">
        <w:rPr>
          <w:rStyle w:val="Heading1Char"/>
          <w:rFonts w:ascii="仿宋" w:hAnsi="仿宋" w:hint="eastAsia"/>
          <w:b w:val="0"/>
          <w:sz w:val="28"/>
        </w:rPr>
        <w:t>的数字中选择一个</w:t>
      </w:r>
      <w:r w:rsidRPr="00EE2CD8">
        <w:rPr>
          <w:rStyle w:val="Heading1Char"/>
          <w:rFonts w:ascii="仿宋" w:hAnsi="仿宋"/>
          <w:b w:val="0"/>
          <w:sz w:val="28"/>
        </w:rPr>
        <w:t>3</w:t>
      </w:r>
      <w:r w:rsidRPr="00EE2CD8">
        <w:rPr>
          <w:rStyle w:val="Heading1Char"/>
          <w:rFonts w:ascii="仿宋" w:hAnsi="仿宋" w:hint="eastAsia"/>
          <w:b w:val="0"/>
          <w:sz w:val="28"/>
        </w:rPr>
        <w:t>位数进行投注。每注</w:t>
      </w:r>
      <w:r w:rsidRPr="00EE2CD8">
        <w:rPr>
          <w:rStyle w:val="Heading1Char"/>
          <w:rFonts w:ascii="仿宋" w:hAnsi="仿宋"/>
          <w:b w:val="0"/>
          <w:sz w:val="28"/>
        </w:rPr>
        <w:t>2</w:t>
      </w:r>
      <w:r w:rsidRPr="00EE2CD8">
        <w:rPr>
          <w:rStyle w:val="Heading1Char"/>
          <w:rFonts w:ascii="仿宋" w:hAnsi="仿宋" w:hint="eastAsia"/>
          <w:b w:val="0"/>
          <w:sz w:val="28"/>
        </w:rPr>
        <w:t>元</w:t>
      </w:r>
    </w:p>
    <w:p w:rsidR="009D4AF0" w:rsidRPr="00EE2CD8" w:rsidRDefault="009D4AF0" w:rsidP="00EE2CD8">
      <w:pPr>
        <w:pStyle w:val="ListParagraph"/>
        <w:ind w:left="1702" w:firstLineChars="0" w:firstLine="0"/>
        <w:rPr>
          <w:rStyle w:val="Heading1Char"/>
          <w:rFonts w:ascii="仿宋" w:hAnsi="仿宋"/>
          <w:b w:val="0"/>
          <w:sz w:val="28"/>
        </w:rPr>
      </w:pPr>
      <w:r>
        <w:rPr>
          <w:rStyle w:val="Heading1Char"/>
          <w:rFonts w:ascii="仿宋" w:hAnsi="仿宋" w:hint="eastAsia"/>
          <w:sz w:val="28"/>
        </w:rPr>
        <w:t>开奖规则：</w:t>
      </w:r>
      <w:r w:rsidRPr="00EE2CD8">
        <w:rPr>
          <w:rStyle w:val="Heading1Char"/>
          <w:rFonts w:ascii="仿宋" w:hAnsi="仿宋" w:hint="eastAsia"/>
          <w:b w:val="0"/>
          <w:sz w:val="28"/>
        </w:rPr>
        <w:t>“</w:t>
      </w:r>
      <w:r w:rsidRPr="00EE2CD8">
        <w:rPr>
          <w:rStyle w:val="Heading1Char"/>
          <w:rFonts w:ascii="仿宋" w:hAnsi="仿宋"/>
          <w:b w:val="0"/>
          <w:sz w:val="28"/>
        </w:rPr>
        <w:t>3D</w:t>
      </w:r>
      <w:r w:rsidRPr="00EE2CD8">
        <w:rPr>
          <w:rStyle w:val="Heading1Char"/>
          <w:rFonts w:ascii="仿宋" w:hAnsi="仿宋" w:hint="eastAsia"/>
          <w:b w:val="0"/>
          <w:sz w:val="28"/>
        </w:rPr>
        <w:t>”每天开奖一次，摇奖时，摇出一个</w:t>
      </w:r>
      <w:r w:rsidRPr="00EE2CD8">
        <w:rPr>
          <w:rStyle w:val="Heading1Char"/>
          <w:rFonts w:ascii="仿宋" w:hAnsi="仿宋"/>
          <w:b w:val="0"/>
          <w:sz w:val="28"/>
        </w:rPr>
        <w:t>3</w:t>
      </w:r>
      <w:r w:rsidRPr="00EE2CD8">
        <w:rPr>
          <w:rStyle w:val="Heading1Char"/>
          <w:rFonts w:ascii="仿宋" w:hAnsi="仿宋" w:hint="eastAsia"/>
          <w:b w:val="0"/>
          <w:sz w:val="28"/>
        </w:rPr>
        <w:t>位数的号码，构成“</w:t>
      </w:r>
      <w:r w:rsidRPr="00EE2CD8">
        <w:rPr>
          <w:rStyle w:val="Heading1Char"/>
          <w:rFonts w:ascii="仿宋" w:hAnsi="仿宋"/>
          <w:b w:val="0"/>
          <w:sz w:val="28"/>
        </w:rPr>
        <w:t>3D</w:t>
      </w:r>
      <w:r w:rsidRPr="00EE2CD8">
        <w:rPr>
          <w:rStyle w:val="Heading1Char"/>
          <w:rFonts w:ascii="仿宋" w:hAnsi="仿宋" w:hint="eastAsia"/>
          <w:b w:val="0"/>
          <w:sz w:val="28"/>
        </w:rPr>
        <w:t>”彩票的中奖号码。每期开奖后，将当期销售总额、中奖号码和中奖注数及奖额，通过</w:t>
      </w:r>
      <w:hyperlink r:id="rId8" w:tgtFrame="_blank" w:tooltip="新闻媒体" w:history="1">
        <w:r w:rsidRPr="00EE2CD8">
          <w:rPr>
            <w:rStyle w:val="Heading1Char"/>
            <w:rFonts w:ascii="仿宋" w:hAnsi="仿宋" w:hint="eastAsia"/>
            <w:b w:val="0"/>
            <w:sz w:val="28"/>
          </w:rPr>
          <w:t>新闻媒体</w:t>
        </w:r>
      </w:hyperlink>
      <w:r w:rsidRPr="00EE2CD8">
        <w:rPr>
          <w:rStyle w:val="Heading1Char"/>
          <w:rFonts w:ascii="仿宋" w:hAnsi="仿宋" w:hint="eastAsia"/>
          <w:b w:val="0"/>
          <w:sz w:val="28"/>
        </w:rPr>
        <w:t>及时向社会公布，并在各投注站张贴开奖公告。</w:t>
      </w:r>
    </w:p>
    <w:p w:rsidR="009D4AF0" w:rsidRDefault="009D4AF0" w:rsidP="00911781">
      <w:pPr>
        <w:pStyle w:val="ListParagraph"/>
        <w:numPr>
          <w:ilvl w:val="0"/>
          <w:numId w:val="1"/>
        </w:numPr>
        <w:ind w:firstLineChars="0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合作模式</w:t>
      </w:r>
    </w:p>
    <w:p w:rsidR="009D4AF0" w:rsidRDefault="009D4AF0" w:rsidP="0078404C">
      <w:pPr>
        <w:pStyle w:val="ListParagraph"/>
        <w:numPr>
          <w:ilvl w:val="1"/>
          <w:numId w:val="1"/>
        </w:numPr>
        <w:ind w:firstLineChars="0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合作方式</w:t>
      </w:r>
    </w:p>
    <w:p w:rsidR="009D4AF0" w:rsidRPr="0078404C" w:rsidRDefault="009D4AF0" w:rsidP="0078404C">
      <w:pPr>
        <w:pStyle w:val="ListParagraph"/>
        <w:ind w:leftChars="810" w:left="31680" w:firstLineChars="196" w:firstLine="31680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b w:val="0"/>
          <w:sz w:val="28"/>
        </w:rPr>
        <w:t>“</w:t>
      </w:r>
      <w:r w:rsidRPr="006E4D15">
        <w:rPr>
          <w:rStyle w:val="Heading1Char"/>
          <w:rFonts w:ascii="仿宋" w:hAnsi="仿宋" w:hint="eastAsia"/>
          <w:b w:val="0"/>
          <w:sz w:val="28"/>
        </w:rPr>
        <w:t>来彩</w:t>
      </w:r>
      <w:r>
        <w:rPr>
          <w:rStyle w:val="Heading1Char"/>
          <w:rFonts w:ascii="仿宋" w:hAnsi="仿宋" w:hint="eastAsia"/>
          <w:b w:val="0"/>
          <w:sz w:val="28"/>
        </w:rPr>
        <w:t>”</w:t>
      </w:r>
      <w:r w:rsidRPr="006E4D15">
        <w:rPr>
          <w:rStyle w:val="Heading1Char"/>
          <w:rFonts w:ascii="仿宋" w:hAnsi="仿宋" w:hint="eastAsia"/>
          <w:b w:val="0"/>
          <w:sz w:val="28"/>
        </w:rPr>
        <w:t>提供</w:t>
      </w:r>
      <w:r>
        <w:rPr>
          <w:rStyle w:val="Heading1Char"/>
          <w:rFonts w:ascii="仿宋" w:hAnsi="仿宋" w:hint="eastAsia"/>
          <w:b w:val="0"/>
          <w:sz w:val="28"/>
        </w:rPr>
        <w:t>彩票的技术</w:t>
      </w:r>
      <w:r w:rsidRPr="006E4D15">
        <w:rPr>
          <w:rStyle w:val="Heading1Char"/>
          <w:rFonts w:ascii="仿宋" w:hAnsi="仿宋" w:hint="eastAsia"/>
          <w:b w:val="0"/>
          <w:sz w:val="28"/>
        </w:rPr>
        <w:t>接口</w:t>
      </w:r>
      <w:r>
        <w:rPr>
          <w:rStyle w:val="Heading1Char"/>
          <w:rFonts w:ascii="仿宋" w:hAnsi="仿宋" w:hint="eastAsia"/>
          <w:b w:val="0"/>
          <w:sz w:val="28"/>
        </w:rPr>
        <w:t>负责出票</w:t>
      </w:r>
      <w:r w:rsidRPr="006E4D15">
        <w:rPr>
          <w:rStyle w:val="Heading1Char"/>
          <w:rFonts w:ascii="仿宋" w:hAnsi="仿宋" w:hint="eastAsia"/>
          <w:b w:val="0"/>
          <w:sz w:val="28"/>
        </w:rPr>
        <w:t>，</w:t>
      </w:r>
      <w:r>
        <w:rPr>
          <w:rStyle w:val="Heading1Char"/>
          <w:rFonts w:ascii="仿宋" w:hAnsi="仿宋" w:hint="eastAsia"/>
          <w:b w:val="0"/>
          <w:sz w:val="28"/>
        </w:rPr>
        <w:t>“</w:t>
      </w:r>
      <w:r w:rsidRPr="006E4D15">
        <w:rPr>
          <w:rStyle w:val="Heading1Char"/>
          <w:rFonts w:ascii="仿宋" w:hAnsi="仿宋" w:hint="eastAsia"/>
          <w:b w:val="0"/>
          <w:sz w:val="28"/>
        </w:rPr>
        <w:t>有缘</w:t>
      </w:r>
      <w:r>
        <w:rPr>
          <w:rStyle w:val="Heading1Char"/>
          <w:rFonts w:ascii="仿宋" w:hAnsi="仿宋" w:hint="eastAsia"/>
          <w:b w:val="0"/>
          <w:sz w:val="28"/>
        </w:rPr>
        <w:t>”</w:t>
      </w:r>
      <w:r w:rsidRPr="006E4D15">
        <w:rPr>
          <w:rStyle w:val="Heading1Char"/>
          <w:rFonts w:ascii="仿宋" w:hAnsi="仿宋" w:hint="eastAsia"/>
          <w:b w:val="0"/>
          <w:sz w:val="28"/>
        </w:rPr>
        <w:t>作为渠道</w:t>
      </w:r>
      <w:r>
        <w:rPr>
          <w:rStyle w:val="Heading1Char"/>
          <w:rFonts w:ascii="仿宋" w:hAnsi="仿宋" w:hint="eastAsia"/>
          <w:b w:val="0"/>
          <w:sz w:val="28"/>
        </w:rPr>
        <w:t>对自有用户进行推广，用户可直接使用“有缘”账户通过豆币购买彩票，购买金额为</w:t>
      </w:r>
      <w:r>
        <w:rPr>
          <w:rStyle w:val="Heading1Char"/>
          <w:rFonts w:ascii="仿宋" w:hAnsi="仿宋"/>
          <w:b w:val="0"/>
          <w:sz w:val="28"/>
        </w:rPr>
        <w:t>40</w:t>
      </w:r>
      <w:r>
        <w:rPr>
          <w:rStyle w:val="Heading1Char"/>
          <w:rFonts w:ascii="仿宋" w:hAnsi="仿宋" w:hint="eastAsia"/>
          <w:b w:val="0"/>
          <w:sz w:val="28"/>
        </w:rPr>
        <w:t>豆币</w:t>
      </w:r>
      <w:r>
        <w:rPr>
          <w:rStyle w:val="Heading1Char"/>
          <w:rFonts w:ascii="仿宋" w:hAnsi="仿宋"/>
          <w:b w:val="0"/>
          <w:sz w:val="28"/>
        </w:rPr>
        <w:t>/</w:t>
      </w:r>
      <w:r>
        <w:rPr>
          <w:rStyle w:val="Heading1Char"/>
          <w:rFonts w:ascii="仿宋" w:hAnsi="仿宋" w:hint="eastAsia"/>
          <w:b w:val="0"/>
          <w:sz w:val="28"/>
        </w:rPr>
        <w:t>注。（</w:t>
      </w:r>
      <w:r>
        <w:rPr>
          <w:rStyle w:val="Heading1Char"/>
          <w:rFonts w:ascii="仿宋" w:hAnsi="仿宋"/>
          <w:b w:val="0"/>
          <w:sz w:val="28"/>
        </w:rPr>
        <w:t>1</w:t>
      </w:r>
      <w:r>
        <w:rPr>
          <w:rStyle w:val="Heading1Char"/>
          <w:rFonts w:ascii="仿宋" w:hAnsi="仿宋" w:hint="eastAsia"/>
          <w:b w:val="0"/>
          <w:sz w:val="28"/>
        </w:rPr>
        <w:t>元</w:t>
      </w:r>
      <w:r>
        <w:rPr>
          <w:rStyle w:val="Heading1Char"/>
          <w:rFonts w:ascii="仿宋" w:hAnsi="仿宋"/>
          <w:b w:val="0"/>
          <w:sz w:val="28"/>
        </w:rPr>
        <w:t>=10</w:t>
      </w:r>
      <w:r>
        <w:rPr>
          <w:rStyle w:val="Heading1Char"/>
          <w:rFonts w:ascii="仿宋" w:hAnsi="仿宋" w:hint="eastAsia"/>
          <w:b w:val="0"/>
          <w:sz w:val="28"/>
        </w:rPr>
        <w:t>豆币，</w:t>
      </w:r>
      <w:r>
        <w:rPr>
          <w:rStyle w:val="Heading1Char"/>
          <w:rFonts w:ascii="仿宋" w:hAnsi="仿宋"/>
          <w:b w:val="0"/>
          <w:sz w:val="28"/>
        </w:rPr>
        <w:t>1</w:t>
      </w:r>
      <w:r>
        <w:rPr>
          <w:rStyle w:val="Heading1Char"/>
          <w:rFonts w:ascii="仿宋" w:hAnsi="仿宋" w:hint="eastAsia"/>
          <w:b w:val="0"/>
          <w:sz w:val="28"/>
        </w:rPr>
        <w:t>注彩票</w:t>
      </w:r>
      <w:r>
        <w:rPr>
          <w:rStyle w:val="Heading1Char"/>
          <w:rFonts w:ascii="仿宋" w:hAnsi="仿宋"/>
          <w:b w:val="0"/>
          <w:sz w:val="28"/>
        </w:rPr>
        <w:t>=40</w:t>
      </w:r>
      <w:r>
        <w:rPr>
          <w:rStyle w:val="Heading1Char"/>
          <w:rFonts w:ascii="仿宋" w:hAnsi="仿宋" w:hint="eastAsia"/>
          <w:b w:val="0"/>
          <w:sz w:val="28"/>
        </w:rPr>
        <w:t>豆币）。</w:t>
      </w:r>
    </w:p>
    <w:p w:rsidR="009D4AF0" w:rsidRDefault="009D4AF0" w:rsidP="0078404C">
      <w:pPr>
        <w:pStyle w:val="ListParagraph"/>
        <w:numPr>
          <w:ilvl w:val="1"/>
          <w:numId w:val="1"/>
        </w:numPr>
        <w:ind w:firstLineChars="0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奖金安排</w:t>
      </w:r>
    </w:p>
    <w:p w:rsidR="009D4AF0" w:rsidRPr="0078404C" w:rsidRDefault="009D4AF0" w:rsidP="007B3843">
      <w:pPr>
        <w:pStyle w:val="ListParagraph"/>
        <w:ind w:leftChars="810" w:left="31680" w:firstLineChars="196" w:firstLine="31680"/>
        <w:rPr>
          <w:rStyle w:val="Heading1Char"/>
          <w:rFonts w:ascii="仿宋" w:hAnsi="仿宋"/>
          <w:b w:val="0"/>
          <w:sz w:val="28"/>
        </w:rPr>
      </w:pPr>
      <w:r w:rsidRPr="0078404C">
        <w:rPr>
          <w:rStyle w:val="Heading1Char"/>
          <w:rFonts w:ascii="仿宋" w:hAnsi="仿宋" w:hint="eastAsia"/>
          <w:b w:val="0"/>
          <w:sz w:val="28"/>
        </w:rPr>
        <w:t>用户中奖后</w:t>
      </w:r>
      <w:r>
        <w:rPr>
          <w:rStyle w:val="Heading1Char"/>
          <w:rFonts w:ascii="仿宋" w:hAnsi="仿宋" w:hint="eastAsia"/>
          <w:b w:val="0"/>
          <w:sz w:val="28"/>
        </w:rPr>
        <w:t>奖金按照</w:t>
      </w:r>
      <w:r>
        <w:rPr>
          <w:rStyle w:val="Heading1Char"/>
          <w:rFonts w:ascii="仿宋" w:hAnsi="仿宋"/>
          <w:b w:val="0"/>
          <w:sz w:val="28"/>
        </w:rPr>
        <w:t>1</w:t>
      </w:r>
      <w:r>
        <w:rPr>
          <w:rStyle w:val="Heading1Char"/>
          <w:rFonts w:ascii="仿宋" w:hAnsi="仿宋" w:hint="eastAsia"/>
          <w:b w:val="0"/>
          <w:sz w:val="28"/>
        </w:rPr>
        <w:t>元</w:t>
      </w:r>
      <w:r>
        <w:rPr>
          <w:rStyle w:val="Heading1Char"/>
          <w:rFonts w:ascii="仿宋" w:hAnsi="仿宋"/>
          <w:b w:val="0"/>
          <w:sz w:val="28"/>
        </w:rPr>
        <w:t>=10</w:t>
      </w:r>
      <w:r>
        <w:rPr>
          <w:rStyle w:val="Heading1Char"/>
          <w:rFonts w:ascii="仿宋" w:hAnsi="仿宋" w:hint="eastAsia"/>
          <w:b w:val="0"/>
          <w:sz w:val="28"/>
        </w:rPr>
        <w:t>豆币的比例直接转换为豆币充值到“有缘”用户账户，当奖金金额大于</w:t>
      </w:r>
      <w:r>
        <w:rPr>
          <w:rStyle w:val="Heading1Char"/>
          <w:rFonts w:ascii="仿宋" w:hAnsi="仿宋"/>
          <w:b w:val="0"/>
          <w:sz w:val="28"/>
        </w:rPr>
        <w:t>100</w:t>
      </w:r>
      <w:r>
        <w:rPr>
          <w:rStyle w:val="Heading1Char"/>
          <w:rFonts w:ascii="仿宋" w:hAnsi="仿宋" w:hint="eastAsia"/>
          <w:b w:val="0"/>
          <w:sz w:val="28"/>
        </w:rPr>
        <w:t>元时支持用户提现，提现金额只限于彩票中奖金额，账户会设置用户提现上限，提现后用户的豆币也会同时按照比例扣减。</w:t>
      </w:r>
    </w:p>
    <w:p w:rsidR="009D4AF0" w:rsidRPr="007B3843" w:rsidRDefault="009D4AF0" w:rsidP="007B3843">
      <w:pPr>
        <w:pStyle w:val="ListParagraph"/>
        <w:ind w:leftChars="610" w:left="31680" w:firstLineChars="147" w:firstLine="31680"/>
        <w:rPr>
          <w:rStyle w:val="Heading1Char"/>
          <w:rFonts w:ascii="仿宋" w:hAnsi="仿宋"/>
          <w:b w:val="0"/>
          <w:sz w:val="28"/>
        </w:rPr>
      </w:pPr>
      <w:r>
        <w:rPr>
          <w:rStyle w:val="Heading1Char"/>
          <w:rFonts w:ascii="仿宋" w:hAnsi="仿宋" w:hint="eastAsia"/>
          <w:b w:val="0"/>
          <w:sz w:val="28"/>
        </w:rPr>
        <w:t>例如：用户原账户有</w:t>
      </w:r>
      <w:r>
        <w:rPr>
          <w:rStyle w:val="Heading1Char"/>
          <w:rFonts w:ascii="仿宋" w:hAnsi="仿宋"/>
          <w:b w:val="0"/>
          <w:sz w:val="28"/>
        </w:rPr>
        <w:t>1000</w:t>
      </w:r>
      <w:r>
        <w:rPr>
          <w:rStyle w:val="Heading1Char"/>
          <w:rFonts w:ascii="仿宋" w:hAnsi="仿宋" w:hint="eastAsia"/>
          <w:b w:val="0"/>
          <w:sz w:val="28"/>
        </w:rPr>
        <w:t>豆币，购买彩票中</w:t>
      </w:r>
      <w:r>
        <w:rPr>
          <w:rStyle w:val="Heading1Char"/>
          <w:rFonts w:ascii="仿宋" w:hAnsi="仿宋"/>
          <w:b w:val="0"/>
          <w:sz w:val="28"/>
        </w:rPr>
        <w:t>100</w:t>
      </w:r>
      <w:r>
        <w:rPr>
          <w:rStyle w:val="Heading1Char"/>
          <w:rFonts w:ascii="仿宋" w:hAnsi="仿宋" w:hint="eastAsia"/>
          <w:b w:val="0"/>
          <w:sz w:val="28"/>
        </w:rPr>
        <w:t>元，按照</w:t>
      </w:r>
      <w:r>
        <w:rPr>
          <w:rStyle w:val="Heading1Char"/>
          <w:rFonts w:ascii="仿宋" w:hAnsi="仿宋"/>
          <w:b w:val="0"/>
          <w:sz w:val="28"/>
        </w:rPr>
        <w:t>1</w:t>
      </w:r>
      <w:r>
        <w:rPr>
          <w:rStyle w:val="Heading1Char"/>
          <w:rFonts w:ascii="仿宋" w:hAnsi="仿宋" w:hint="eastAsia"/>
          <w:b w:val="0"/>
          <w:sz w:val="28"/>
        </w:rPr>
        <w:t>元</w:t>
      </w:r>
      <w:r>
        <w:rPr>
          <w:rStyle w:val="Heading1Char"/>
          <w:rFonts w:ascii="仿宋" w:hAnsi="仿宋"/>
          <w:b w:val="0"/>
          <w:sz w:val="28"/>
        </w:rPr>
        <w:t>=10</w:t>
      </w:r>
      <w:r>
        <w:rPr>
          <w:rStyle w:val="Heading1Char"/>
          <w:rFonts w:ascii="仿宋" w:hAnsi="仿宋" w:hint="eastAsia"/>
          <w:b w:val="0"/>
          <w:sz w:val="28"/>
        </w:rPr>
        <w:t>豆币比例转换后共</w:t>
      </w:r>
      <w:r>
        <w:rPr>
          <w:rStyle w:val="Heading1Char"/>
          <w:rFonts w:ascii="仿宋" w:hAnsi="仿宋"/>
          <w:b w:val="0"/>
          <w:sz w:val="28"/>
        </w:rPr>
        <w:t>2000</w:t>
      </w:r>
      <w:r>
        <w:rPr>
          <w:rStyle w:val="Heading1Char"/>
          <w:rFonts w:ascii="仿宋" w:hAnsi="仿宋" w:hint="eastAsia"/>
          <w:b w:val="0"/>
          <w:sz w:val="28"/>
        </w:rPr>
        <w:t>豆币，用户只限提现</w:t>
      </w:r>
      <w:r>
        <w:rPr>
          <w:rStyle w:val="Heading1Char"/>
          <w:rFonts w:ascii="仿宋" w:hAnsi="仿宋"/>
          <w:b w:val="0"/>
          <w:sz w:val="28"/>
        </w:rPr>
        <w:t>100</w:t>
      </w:r>
      <w:r>
        <w:rPr>
          <w:rStyle w:val="Heading1Char"/>
          <w:rFonts w:ascii="仿宋" w:hAnsi="仿宋" w:hint="eastAsia"/>
          <w:b w:val="0"/>
          <w:sz w:val="28"/>
        </w:rPr>
        <w:t>元，如用户提现</w:t>
      </w:r>
      <w:r>
        <w:rPr>
          <w:rStyle w:val="Heading1Char"/>
          <w:rFonts w:ascii="仿宋" w:hAnsi="仿宋"/>
          <w:b w:val="0"/>
          <w:sz w:val="28"/>
        </w:rPr>
        <w:t>50</w:t>
      </w:r>
      <w:r>
        <w:rPr>
          <w:rStyle w:val="Heading1Char"/>
          <w:rFonts w:ascii="仿宋" w:hAnsi="仿宋" w:hint="eastAsia"/>
          <w:b w:val="0"/>
          <w:sz w:val="28"/>
        </w:rPr>
        <w:t>元，那么豆币相应扣减剩余</w:t>
      </w:r>
      <w:r>
        <w:rPr>
          <w:rStyle w:val="Heading1Char"/>
          <w:rFonts w:ascii="仿宋" w:hAnsi="仿宋"/>
          <w:b w:val="0"/>
          <w:sz w:val="28"/>
        </w:rPr>
        <w:t>1500</w:t>
      </w:r>
      <w:r>
        <w:rPr>
          <w:rStyle w:val="Heading1Char"/>
          <w:rFonts w:ascii="仿宋" w:hAnsi="仿宋" w:hint="eastAsia"/>
          <w:b w:val="0"/>
          <w:sz w:val="28"/>
        </w:rPr>
        <w:t>豆币。</w:t>
      </w:r>
    </w:p>
    <w:p w:rsidR="009D4AF0" w:rsidRDefault="009D4AF0" w:rsidP="001C68AF">
      <w:pPr>
        <w:pStyle w:val="ListParagraph"/>
        <w:numPr>
          <w:ilvl w:val="0"/>
          <w:numId w:val="2"/>
        </w:numPr>
        <w:ind w:firstLineChars="0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运营需求</w:t>
      </w:r>
    </w:p>
    <w:p w:rsidR="009D4AF0" w:rsidRDefault="009D4AF0" w:rsidP="00AC0EED">
      <w:pPr>
        <w:pStyle w:val="ListParagraph"/>
        <w:numPr>
          <w:ilvl w:val="3"/>
          <w:numId w:val="3"/>
        </w:numPr>
        <w:tabs>
          <w:tab w:val="clear" w:pos="3255"/>
        </w:tabs>
        <w:ind w:left="1575" w:firstLineChars="0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彩票业务：原出票流程、合作后出票流程，所需提供接口</w:t>
      </w:r>
    </w:p>
    <w:p w:rsidR="009D4AF0" w:rsidRDefault="009D4AF0" w:rsidP="001C68AF">
      <w:pPr>
        <w:pStyle w:val="ListParagraph"/>
        <w:ind w:firstLineChars="0"/>
        <w:rPr>
          <w:rStyle w:val="Heading1Char"/>
          <w:rFonts w:ascii="仿宋" w:hAnsi="仿宋"/>
          <w:sz w:val="28"/>
        </w:rPr>
      </w:pPr>
    </w:p>
    <w:p w:rsidR="009D4AF0" w:rsidRDefault="009D4AF0" w:rsidP="001C68AF">
      <w:pPr>
        <w:pStyle w:val="ListParagraph"/>
        <w:ind w:firstLineChars="199" w:firstLine="31680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三、商务模式</w:t>
      </w:r>
    </w:p>
    <w:p w:rsidR="009D4AF0" w:rsidRDefault="009D4AF0" w:rsidP="00AC0EED">
      <w:pPr>
        <w:pStyle w:val="ListParagraph"/>
        <w:numPr>
          <w:ilvl w:val="4"/>
          <w:numId w:val="3"/>
        </w:numPr>
        <w:ind w:left="1680" w:firstLineChars="0" w:hanging="525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商务模式</w:t>
      </w:r>
    </w:p>
    <w:p w:rsidR="009D4AF0" w:rsidRPr="005860DF" w:rsidRDefault="009D4AF0" w:rsidP="009A7217">
      <w:pPr>
        <w:pStyle w:val="ListParagraph"/>
        <w:ind w:left="1155" w:firstLineChars="0" w:firstLine="0"/>
        <w:rPr>
          <w:rStyle w:val="Heading1Char"/>
          <w:rFonts w:ascii="仿宋" w:hAnsi="仿宋"/>
          <w:b w:val="0"/>
          <w:sz w:val="28"/>
        </w:rPr>
      </w:pPr>
      <w:r w:rsidRPr="005860DF">
        <w:rPr>
          <w:rStyle w:val="Heading1Char"/>
          <w:rFonts w:ascii="仿宋" w:hAnsi="仿宋" w:hint="eastAsia"/>
          <w:b w:val="0"/>
          <w:sz w:val="28"/>
        </w:rPr>
        <w:t>“来彩”按照“有缘”带来彩票销量额</w:t>
      </w:r>
      <w:r w:rsidRPr="005860DF">
        <w:rPr>
          <w:rStyle w:val="Heading1Char"/>
          <w:rFonts w:ascii="仿宋" w:hAnsi="仿宋"/>
          <w:b w:val="0"/>
          <w:sz w:val="28"/>
        </w:rPr>
        <w:t>*%</w:t>
      </w:r>
      <w:r>
        <w:rPr>
          <w:rStyle w:val="Heading1Char"/>
          <w:rFonts w:ascii="仿宋" w:hAnsi="仿宋" w:hint="eastAsia"/>
          <w:b w:val="0"/>
          <w:sz w:val="28"/>
        </w:rPr>
        <w:t>作为酬金</w:t>
      </w:r>
      <w:r w:rsidRPr="005860DF">
        <w:rPr>
          <w:rStyle w:val="Heading1Char"/>
          <w:rFonts w:ascii="仿宋" w:hAnsi="仿宋" w:hint="eastAsia"/>
          <w:b w:val="0"/>
          <w:sz w:val="28"/>
        </w:rPr>
        <w:t>。</w:t>
      </w:r>
    </w:p>
    <w:p w:rsidR="009D4AF0" w:rsidRDefault="009D4AF0" w:rsidP="00AC0EED">
      <w:pPr>
        <w:pStyle w:val="ListParagraph"/>
        <w:numPr>
          <w:ilvl w:val="4"/>
          <w:numId w:val="3"/>
        </w:numPr>
        <w:ind w:left="1575" w:firstLineChars="0"/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 w:hint="eastAsia"/>
          <w:sz w:val="28"/>
        </w:rPr>
        <w:t>资金流程</w:t>
      </w:r>
    </w:p>
    <w:p w:rsidR="009D4AF0" w:rsidRDefault="009D4AF0" w:rsidP="009A7217">
      <w:pPr>
        <w:pStyle w:val="ListParagraph"/>
        <w:ind w:left="1155" w:firstLineChars="0" w:firstLine="0"/>
        <w:rPr>
          <w:rStyle w:val="Heading1Char"/>
          <w:rFonts w:ascii="仿宋" w:hAnsi="仿宋"/>
          <w:b w:val="0"/>
          <w:sz w:val="28"/>
        </w:rPr>
      </w:pPr>
      <w:r>
        <w:rPr>
          <w:rStyle w:val="Heading1Char"/>
          <w:rFonts w:ascii="仿宋" w:hAnsi="仿宋" w:hint="eastAsia"/>
          <w:sz w:val="28"/>
        </w:rPr>
        <w:t>出票准备金：</w:t>
      </w:r>
      <w:r w:rsidRPr="005860DF">
        <w:rPr>
          <w:rStyle w:val="Heading1Char"/>
          <w:rFonts w:ascii="仿宋" w:hAnsi="仿宋" w:hint="eastAsia"/>
          <w:b w:val="0"/>
          <w:sz w:val="28"/>
        </w:rPr>
        <w:t>自业务上线之日起“有缘”先预付“来彩”部分金额作为出票准备金；</w:t>
      </w:r>
      <w:r>
        <w:rPr>
          <w:rStyle w:val="Heading1Char"/>
          <w:rFonts w:ascii="仿宋" w:hAnsi="仿宋" w:hint="eastAsia"/>
          <w:b w:val="0"/>
          <w:sz w:val="28"/>
        </w:rPr>
        <w:t>出票准备金如少于销售额</w:t>
      </w:r>
      <w:r>
        <w:rPr>
          <w:rStyle w:val="Heading1Char"/>
          <w:rFonts w:ascii="仿宋" w:hAnsi="仿宋"/>
          <w:b w:val="0"/>
          <w:sz w:val="28"/>
        </w:rPr>
        <w:t>20%</w:t>
      </w:r>
      <w:r>
        <w:rPr>
          <w:rStyle w:val="Heading1Char"/>
          <w:rFonts w:ascii="仿宋" w:hAnsi="仿宋" w:hint="eastAsia"/>
          <w:b w:val="0"/>
          <w:sz w:val="28"/>
        </w:rPr>
        <w:t>，需要按照实际销售额进行补充</w:t>
      </w:r>
    </w:p>
    <w:p w:rsidR="009D4AF0" w:rsidRDefault="009D4AF0" w:rsidP="009A7217">
      <w:pPr>
        <w:pStyle w:val="ListParagraph"/>
        <w:ind w:left="1155" w:firstLineChars="0" w:firstLine="0"/>
        <w:rPr>
          <w:rStyle w:val="Heading1Char"/>
          <w:rFonts w:ascii="仿宋" w:hAnsi="仿宋"/>
          <w:b w:val="0"/>
          <w:sz w:val="28"/>
        </w:rPr>
      </w:pPr>
      <w:r>
        <w:rPr>
          <w:rStyle w:val="Heading1Char"/>
          <w:rFonts w:ascii="仿宋" w:hAnsi="仿宋" w:hint="eastAsia"/>
          <w:sz w:val="28"/>
        </w:rPr>
        <w:t>奖金模式：</w:t>
      </w:r>
      <w:r w:rsidRPr="005860DF">
        <w:rPr>
          <w:rStyle w:val="Heading1Char"/>
          <w:rFonts w:ascii="仿宋" w:hAnsi="仿宋" w:hint="eastAsia"/>
          <w:b w:val="0"/>
          <w:sz w:val="28"/>
        </w:rPr>
        <w:t>每月用户中奖的金额直接计入“有缘”准备金账户，算入“有缘”准备金</w:t>
      </w:r>
      <w:r>
        <w:rPr>
          <w:rStyle w:val="Heading1Char"/>
          <w:rFonts w:ascii="仿宋" w:hAnsi="仿宋" w:hint="eastAsia"/>
          <w:b w:val="0"/>
          <w:sz w:val="28"/>
        </w:rPr>
        <w:t>；用户购买彩票所中的奖金由来彩支付；</w:t>
      </w:r>
    </w:p>
    <w:p w:rsidR="009D4AF0" w:rsidRDefault="009D4AF0" w:rsidP="0014505D">
      <w:pPr>
        <w:pStyle w:val="ListParagraph"/>
        <w:ind w:left="1155" w:firstLineChars="0" w:firstLine="0"/>
        <w:rPr>
          <w:rStyle w:val="Heading1Char"/>
          <w:rFonts w:ascii="仿宋" w:hAnsi="仿宋"/>
          <w:b w:val="0"/>
          <w:sz w:val="28"/>
        </w:rPr>
      </w:pPr>
      <w:r>
        <w:rPr>
          <w:rStyle w:val="Heading1Char"/>
          <w:rFonts w:ascii="仿宋" w:hAnsi="仿宋" w:hint="eastAsia"/>
          <w:sz w:val="28"/>
        </w:rPr>
        <w:t>结算对账：</w:t>
      </w:r>
      <w:r>
        <w:rPr>
          <w:rStyle w:val="Heading1Char"/>
          <w:rFonts w:ascii="仿宋" w:hAnsi="仿宋" w:hint="eastAsia"/>
          <w:b w:val="0"/>
          <w:sz w:val="28"/>
        </w:rPr>
        <w:t>次月</w:t>
      </w:r>
      <w:r>
        <w:rPr>
          <w:rStyle w:val="Heading1Char"/>
          <w:rFonts w:ascii="仿宋" w:hAnsi="仿宋"/>
          <w:b w:val="0"/>
          <w:sz w:val="28"/>
        </w:rPr>
        <w:t>1-10</w:t>
      </w:r>
      <w:r>
        <w:rPr>
          <w:rStyle w:val="Heading1Char"/>
          <w:rFonts w:ascii="仿宋" w:hAnsi="仿宋" w:hint="eastAsia"/>
          <w:b w:val="0"/>
          <w:sz w:val="28"/>
        </w:rPr>
        <w:t>日根据系统数据进行上月对账（包括来那个部分：出票金额及酬金），</w:t>
      </w:r>
      <w:r>
        <w:rPr>
          <w:rStyle w:val="Heading1Char"/>
          <w:rFonts w:ascii="仿宋" w:hAnsi="仿宋"/>
          <w:b w:val="0"/>
          <w:sz w:val="28"/>
        </w:rPr>
        <w:t>25</w:t>
      </w:r>
      <w:r>
        <w:rPr>
          <w:rStyle w:val="Heading1Char"/>
          <w:rFonts w:ascii="仿宋" w:hAnsi="仿宋" w:hint="eastAsia"/>
          <w:b w:val="0"/>
          <w:sz w:val="28"/>
        </w:rPr>
        <w:t>日前</w:t>
      </w:r>
      <w:r>
        <w:rPr>
          <w:rStyle w:val="Heading1Char"/>
          <w:rFonts w:ascii="仿宋" w:hAnsi="仿宋"/>
          <w:b w:val="0"/>
          <w:sz w:val="28"/>
        </w:rPr>
        <w:t xml:space="preserve"> </w:t>
      </w:r>
      <w:r>
        <w:rPr>
          <w:rStyle w:val="Heading1Char"/>
          <w:rFonts w:ascii="仿宋" w:hAnsi="仿宋" w:hint="eastAsia"/>
          <w:b w:val="0"/>
          <w:sz w:val="28"/>
        </w:rPr>
        <w:t>“来彩”支付给“有缘”上一个自然月的酬金，并对上月的彩票销售额提供给“有缘”发票。</w:t>
      </w:r>
    </w:p>
    <w:p w:rsidR="009D4AF0" w:rsidRPr="0014505D" w:rsidRDefault="009D4AF0" w:rsidP="0014505D">
      <w:pPr>
        <w:pStyle w:val="ListParagraph"/>
        <w:ind w:firstLineChars="0"/>
        <w:rPr>
          <w:rStyle w:val="Heading1Char"/>
          <w:rFonts w:ascii="仿宋" w:hAnsi="仿宋"/>
          <w:b w:val="0"/>
          <w:sz w:val="28"/>
        </w:rPr>
      </w:pPr>
      <w:r>
        <w:rPr>
          <w:rStyle w:val="Heading1Char"/>
          <w:rFonts w:ascii="仿宋" w:hAnsi="仿宋" w:hint="eastAsia"/>
          <w:sz w:val="28"/>
        </w:rPr>
        <w:t>四、双方分工及时间</w:t>
      </w:r>
    </w:p>
    <w:tbl>
      <w:tblPr>
        <w:tblW w:w="7160" w:type="dxa"/>
        <w:tblInd w:w="1142" w:type="dxa"/>
        <w:tblLook w:val="0000"/>
      </w:tblPr>
      <w:tblGrid>
        <w:gridCol w:w="1220"/>
        <w:gridCol w:w="3080"/>
        <w:gridCol w:w="1240"/>
        <w:gridCol w:w="1620"/>
      </w:tblGrid>
      <w:tr w:rsidR="009D4AF0" w:rsidRPr="00AC0EED" w:rsidTr="00AC0EED">
        <w:trPr>
          <w:trHeight w:val="57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5A5A"/>
            <w:noWrap/>
            <w:vAlign w:val="center"/>
          </w:tcPr>
          <w:p w:rsidR="009D4AF0" w:rsidRPr="00AC0EED" w:rsidRDefault="009D4AF0" w:rsidP="00AC0EED">
            <w:pPr>
              <w:widowControl/>
              <w:jc w:val="center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>项目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A5A5A"/>
            <w:noWrap/>
            <w:vAlign w:val="center"/>
          </w:tcPr>
          <w:p w:rsidR="009D4AF0" w:rsidRPr="00AC0EED" w:rsidRDefault="009D4AF0" w:rsidP="00AC0EED">
            <w:pPr>
              <w:widowControl/>
              <w:jc w:val="center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>工作内容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A5A5A"/>
            <w:noWrap/>
            <w:vAlign w:val="center"/>
          </w:tcPr>
          <w:p w:rsidR="009D4AF0" w:rsidRPr="00AC0EED" w:rsidRDefault="009D4AF0" w:rsidP="00AC0EED">
            <w:pPr>
              <w:widowControl/>
              <w:jc w:val="center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>负责方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A5A5A"/>
            <w:noWrap/>
            <w:vAlign w:val="center"/>
          </w:tcPr>
          <w:p w:rsidR="009D4AF0" w:rsidRPr="00AC0EED" w:rsidRDefault="009D4AF0" w:rsidP="00AC0EED">
            <w:pPr>
              <w:widowControl/>
              <w:jc w:val="center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>时间</w:t>
            </w:r>
          </w:p>
        </w:tc>
      </w:tr>
      <w:tr w:rsidR="009D4AF0" w:rsidRPr="00AC0EED" w:rsidTr="00AC0EED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9D4AF0" w:rsidRPr="00AC0EED" w:rsidTr="00AC0EED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9D4AF0" w:rsidRPr="00AC0EED" w:rsidTr="00AC0EED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9D4AF0" w:rsidRPr="00AC0EED" w:rsidTr="00AC0EED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9D4AF0" w:rsidRPr="00AC0EED" w:rsidTr="00AC0EED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  <w:tr w:rsidR="009D4AF0" w:rsidRPr="00AC0EED" w:rsidTr="00AC0EED">
        <w:trPr>
          <w:trHeight w:val="27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D4AF0" w:rsidRPr="00AC0EED" w:rsidRDefault="009D4AF0" w:rsidP="00AC0EED">
            <w:pPr>
              <w:widowControl/>
              <w:jc w:val="left"/>
              <w:rPr>
                <w:rFonts w:ascii="宋体" w:cs="宋体"/>
                <w:color w:val="FFFFFF"/>
                <w:kern w:val="0"/>
                <w:sz w:val="22"/>
              </w:rPr>
            </w:pPr>
            <w:r w:rsidRPr="00AC0EED">
              <w:rPr>
                <w:rFonts w:ascii="宋体" w:hAnsi="宋体" w:cs="宋体" w:hint="eastAsia"/>
                <w:color w:val="FFFFFF"/>
                <w:kern w:val="0"/>
                <w:sz w:val="22"/>
              </w:rPr>
              <w:t xml:space="preserve">　</w:t>
            </w:r>
          </w:p>
        </w:tc>
      </w:tr>
    </w:tbl>
    <w:p w:rsidR="009D4AF0" w:rsidRDefault="009D4AF0" w:rsidP="00F37D4D">
      <w:pPr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/>
          <w:sz w:val="28"/>
        </w:rPr>
        <w:t xml:space="preserve">       </w:t>
      </w:r>
      <w:r>
        <w:rPr>
          <w:rStyle w:val="Heading1Char"/>
          <w:rFonts w:ascii="仿宋" w:hAnsi="仿宋" w:hint="eastAsia"/>
          <w:sz w:val="28"/>
        </w:rPr>
        <w:t>业务联系人：张晶晶</w:t>
      </w:r>
      <w:r>
        <w:rPr>
          <w:rStyle w:val="Heading1Char"/>
          <w:rFonts w:ascii="仿宋" w:hAnsi="仿宋"/>
          <w:sz w:val="28"/>
        </w:rPr>
        <w:t xml:space="preserve"> 13701320151</w:t>
      </w:r>
    </w:p>
    <w:p w:rsidR="009D4AF0" w:rsidRPr="00AC0EED" w:rsidRDefault="009D4AF0" w:rsidP="00F37D4D">
      <w:pPr>
        <w:rPr>
          <w:rStyle w:val="Heading1Char"/>
          <w:rFonts w:ascii="仿宋" w:hAnsi="仿宋"/>
          <w:sz w:val="28"/>
        </w:rPr>
      </w:pPr>
      <w:r>
        <w:rPr>
          <w:rStyle w:val="Heading1Char"/>
          <w:rFonts w:ascii="仿宋" w:hAnsi="仿宋"/>
          <w:sz w:val="28"/>
        </w:rPr>
        <w:t xml:space="preserve">       </w:t>
      </w:r>
      <w:r>
        <w:rPr>
          <w:rStyle w:val="Heading1Char"/>
          <w:rFonts w:ascii="仿宋" w:hAnsi="仿宋" w:hint="eastAsia"/>
          <w:sz w:val="28"/>
        </w:rPr>
        <w:t>技术联系人：杨</w:t>
      </w:r>
      <w:r>
        <w:rPr>
          <w:rStyle w:val="Heading1Char"/>
          <w:rFonts w:ascii="仿宋" w:hAnsi="仿宋"/>
          <w:sz w:val="28"/>
        </w:rPr>
        <w:t xml:space="preserve">  </w:t>
      </w:r>
      <w:r>
        <w:rPr>
          <w:rStyle w:val="Heading1Char"/>
          <w:rFonts w:ascii="仿宋" w:hAnsi="仿宋" w:hint="eastAsia"/>
          <w:sz w:val="28"/>
        </w:rPr>
        <w:t>波</w:t>
      </w:r>
      <w:r w:rsidRPr="00AC0EED">
        <w:rPr>
          <w:rStyle w:val="Heading1Char"/>
          <w:rFonts w:ascii="仿宋" w:hAnsi="仿宋"/>
          <w:sz w:val="28"/>
        </w:rPr>
        <w:t>18612117197</w:t>
      </w:r>
    </w:p>
    <w:p w:rsidR="009D4AF0" w:rsidRPr="00C726A7" w:rsidRDefault="009D4AF0" w:rsidP="00FB1C9B">
      <w:pPr>
        <w:spacing w:line="360" w:lineRule="auto"/>
        <w:ind w:right="480"/>
        <w:jc w:val="right"/>
        <w:rPr>
          <w:rFonts w:ascii="仿宋" w:eastAsia="仿宋" w:hAnsi="仿宋"/>
          <w:sz w:val="28"/>
          <w:szCs w:val="28"/>
        </w:rPr>
      </w:pPr>
    </w:p>
    <w:sectPr w:rsidR="009D4AF0" w:rsidRPr="00C726A7" w:rsidSect="000C67C3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AF0" w:rsidRDefault="009D4AF0" w:rsidP="00E723E0">
      <w:r>
        <w:separator/>
      </w:r>
    </w:p>
  </w:endnote>
  <w:endnote w:type="continuationSeparator" w:id="1">
    <w:p w:rsidR="009D4AF0" w:rsidRDefault="009D4AF0" w:rsidP="00E723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F0" w:rsidRDefault="009D4AF0" w:rsidP="001E66C2">
    <w:pPr>
      <w:pStyle w:val="Footer"/>
      <w:jc w:val="center"/>
    </w:pPr>
    <w:fldSimple w:instr=" PAGE   \* MERGEFORMAT ">
      <w:r w:rsidRPr="00A54108">
        <w:rPr>
          <w:noProof/>
          <w:lang w:val="zh-CN"/>
        </w:rPr>
        <w:t>3</w:t>
      </w:r>
    </w:fldSimple>
  </w:p>
  <w:p w:rsidR="009D4AF0" w:rsidRDefault="009D4A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AF0" w:rsidRDefault="009D4AF0" w:rsidP="00E723E0">
      <w:r>
        <w:separator/>
      </w:r>
    </w:p>
  </w:footnote>
  <w:footnote w:type="continuationSeparator" w:id="1">
    <w:p w:rsidR="009D4AF0" w:rsidRDefault="009D4AF0" w:rsidP="00E723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5CFC"/>
    <w:multiLevelType w:val="hybridMultilevel"/>
    <w:tmpl w:val="CF7A213E"/>
    <w:lvl w:ilvl="0" w:tplc="8910998C">
      <w:start w:val="1"/>
      <w:numFmt w:val="decimal"/>
      <w:lvlText w:val="%1."/>
      <w:lvlJc w:val="left"/>
      <w:pPr>
        <w:tabs>
          <w:tab w:val="num" w:pos="2895"/>
        </w:tabs>
        <w:ind w:left="2895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4" w:tplc="CCB0FAD4">
      <w:start w:val="1"/>
      <w:numFmt w:val="decimal"/>
      <w:lvlText w:val="%5、"/>
      <w:lvlJc w:val="left"/>
      <w:pPr>
        <w:ind w:left="3675" w:hanging="42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515"/>
        </w:tabs>
        <w:ind w:left="451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935"/>
        </w:tabs>
        <w:ind w:left="493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355"/>
        </w:tabs>
        <w:ind w:left="5355" w:hanging="420"/>
      </w:pPr>
      <w:rPr>
        <w:rFonts w:cs="Times New Roman"/>
      </w:rPr>
    </w:lvl>
  </w:abstractNum>
  <w:abstractNum w:abstractNumId="1">
    <w:nsid w:val="3A435C8B"/>
    <w:multiLevelType w:val="hybridMultilevel"/>
    <w:tmpl w:val="EA24FD2C"/>
    <w:lvl w:ilvl="0" w:tplc="04090013">
      <w:start w:val="1"/>
      <w:numFmt w:val="chineseCountingThousand"/>
      <w:lvlText w:val="%1、"/>
      <w:lvlJc w:val="left"/>
      <w:pPr>
        <w:tabs>
          <w:tab w:val="num" w:pos="982"/>
        </w:tabs>
        <w:ind w:left="982" w:hanging="420"/>
      </w:pPr>
      <w:rPr>
        <w:rFonts w:cs="Times New Roman"/>
      </w:rPr>
    </w:lvl>
    <w:lvl w:ilvl="1" w:tplc="B6A43AB8">
      <w:start w:val="1"/>
      <w:numFmt w:val="japaneseCounting"/>
      <w:lvlText w:val="%2、"/>
      <w:lvlJc w:val="left"/>
      <w:pPr>
        <w:tabs>
          <w:tab w:val="num" w:pos="1702"/>
        </w:tabs>
        <w:ind w:left="1702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  <w:rPr>
        <w:rFonts w:cs="Times New Roman"/>
      </w:rPr>
    </w:lvl>
  </w:abstractNum>
  <w:abstractNum w:abstractNumId="2">
    <w:nsid w:val="6C2F1729"/>
    <w:multiLevelType w:val="hybridMultilevel"/>
    <w:tmpl w:val="F55A2C4C"/>
    <w:lvl w:ilvl="0" w:tplc="98FC7F12">
      <w:start w:val="1"/>
      <w:numFmt w:val="decimal"/>
      <w:lvlText w:val="%1."/>
      <w:lvlJc w:val="left"/>
      <w:pPr>
        <w:ind w:left="1642" w:hanging="360"/>
      </w:pPr>
      <w:rPr>
        <w:rFonts w:cs="Times New Roman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122"/>
        </w:tabs>
        <w:ind w:left="2122" w:hanging="4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2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0E94"/>
    <w:rsid w:val="00000F6E"/>
    <w:rsid w:val="00001B8C"/>
    <w:rsid w:val="00002175"/>
    <w:rsid w:val="0000224A"/>
    <w:rsid w:val="000038E4"/>
    <w:rsid w:val="00003AC8"/>
    <w:rsid w:val="00004157"/>
    <w:rsid w:val="000042FC"/>
    <w:rsid w:val="0000724E"/>
    <w:rsid w:val="000072B8"/>
    <w:rsid w:val="00007863"/>
    <w:rsid w:val="00010700"/>
    <w:rsid w:val="000108ED"/>
    <w:rsid w:val="00010E47"/>
    <w:rsid w:val="000112DE"/>
    <w:rsid w:val="00011422"/>
    <w:rsid w:val="000114FE"/>
    <w:rsid w:val="00013477"/>
    <w:rsid w:val="00014B1B"/>
    <w:rsid w:val="0001598E"/>
    <w:rsid w:val="00015D6E"/>
    <w:rsid w:val="000161B6"/>
    <w:rsid w:val="000168A2"/>
    <w:rsid w:val="000168C2"/>
    <w:rsid w:val="000169DF"/>
    <w:rsid w:val="000175C9"/>
    <w:rsid w:val="000210BE"/>
    <w:rsid w:val="0002192B"/>
    <w:rsid w:val="000228EE"/>
    <w:rsid w:val="00022EDD"/>
    <w:rsid w:val="00022F8B"/>
    <w:rsid w:val="000231E2"/>
    <w:rsid w:val="00023525"/>
    <w:rsid w:val="000239CE"/>
    <w:rsid w:val="00024451"/>
    <w:rsid w:val="000244B0"/>
    <w:rsid w:val="000249CD"/>
    <w:rsid w:val="00025742"/>
    <w:rsid w:val="00026590"/>
    <w:rsid w:val="00027CCE"/>
    <w:rsid w:val="00031A5F"/>
    <w:rsid w:val="0003337C"/>
    <w:rsid w:val="00040820"/>
    <w:rsid w:val="00040CE1"/>
    <w:rsid w:val="00042EB1"/>
    <w:rsid w:val="00043604"/>
    <w:rsid w:val="00044AE2"/>
    <w:rsid w:val="00044D16"/>
    <w:rsid w:val="00045E48"/>
    <w:rsid w:val="00045F6D"/>
    <w:rsid w:val="00046A01"/>
    <w:rsid w:val="00046C71"/>
    <w:rsid w:val="00046F84"/>
    <w:rsid w:val="00046FE9"/>
    <w:rsid w:val="000476D0"/>
    <w:rsid w:val="00051F1C"/>
    <w:rsid w:val="00052003"/>
    <w:rsid w:val="00052450"/>
    <w:rsid w:val="000542F6"/>
    <w:rsid w:val="0005481C"/>
    <w:rsid w:val="0005489A"/>
    <w:rsid w:val="00054CB1"/>
    <w:rsid w:val="000554B7"/>
    <w:rsid w:val="00055D32"/>
    <w:rsid w:val="000578C3"/>
    <w:rsid w:val="00057AEB"/>
    <w:rsid w:val="000605AC"/>
    <w:rsid w:val="000616E3"/>
    <w:rsid w:val="00062579"/>
    <w:rsid w:val="0006473E"/>
    <w:rsid w:val="000648FC"/>
    <w:rsid w:val="00065AFE"/>
    <w:rsid w:val="000701B7"/>
    <w:rsid w:val="000717EE"/>
    <w:rsid w:val="00072E51"/>
    <w:rsid w:val="000739AF"/>
    <w:rsid w:val="00075B48"/>
    <w:rsid w:val="00075E92"/>
    <w:rsid w:val="000760B5"/>
    <w:rsid w:val="00076562"/>
    <w:rsid w:val="00077B62"/>
    <w:rsid w:val="00082641"/>
    <w:rsid w:val="00083286"/>
    <w:rsid w:val="0008329D"/>
    <w:rsid w:val="0008451A"/>
    <w:rsid w:val="000877F1"/>
    <w:rsid w:val="00087D4D"/>
    <w:rsid w:val="00091995"/>
    <w:rsid w:val="00093313"/>
    <w:rsid w:val="00093B75"/>
    <w:rsid w:val="00094905"/>
    <w:rsid w:val="0009697E"/>
    <w:rsid w:val="00096A33"/>
    <w:rsid w:val="00096FCC"/>
    <w:rsid w:val="00097C80"/>
    <w:rsid w:val="000A1971"/>
    <w:rsid w:val="000A23A2"/>
    <w:rsid w:val="000A2669"/>
    <w:rsid w:val="000A2F6A"/>
    <w:rsid w:val="000A355B"/>
    <w:rsid w:val="000A3D6E"/>
    <w:rsid w:val="000A3DC4"/>
    <w:rsid w:val="000A3E3E"/>
    <w:rsid w:val="000A4392"/>
    <w:rsid w:val="000A4429"/>
    <w:rsid w:val="000A67FA"/>
    <w:rsid w:val="000A7138"/>
    <w:rsid w:val="000A772E"/>
    <w:rsid w:val="000A799B"/>
    <w:rsid w:val="000B0C24"/>
    <w:rsid w:val="000B1C6E"/>
    <w:rsid w:val="000B4F59"/>
    <w:rsid w:val="000B5996"/>
    <w:rsid w:val="000B5C1C"/>
    <w:rsid w:val="000B6E19"/>
    <w:rsid w:val="000B71B4"/>
    <w:rsid w:val="000B7B41"/>
    <w:rsid w:val="000C0014"/>
    <w:rsid w:val="000C041C"/>
    <w:rsid w:val="000C184B"/>
    <w:rsid w:val="000C2695"/>
    <w:rsid w:val="000C322A"/>
    <w:rsid w:val="000C630C"/>
    <w:rsid w:val="000C6427"/>
    <w:rsid w:val="000C67C3"/>
    <w:rsid w:val="000D093F"/>
    <w:rsid w:val="000D1D57"/>
    <w:rsid w:val="000D23B9"/>
    <w:rsid w:val="000D2C95"/>
    <w:rsid w:val="000D4152"/>
    <w:rsid w:val="000D44D1"/>
    <w:rsid w:val="000D47D8"/>
    <w:rsid w:val="000D7FE3"/>
    <w:rsid w:val="000E0B63"/>
    <w:rsid w:val="000E2E4F"/>
    <w:rsid w:val="000E47C2"/>
    <w:rsid w:val="000E4883"/>
    <w:rsid w:val="000E4FDC"/>
    <w:rsid w:val="000E7246"/>
    <w:rsid w:val="000E7E31"/>
    <w:rsid w:val="000F0AB4"/>
    <w:rsid w:val="000F23B5"/>
    <w:rsid w:val="000F29A0"/>
    <w:rsid w:val="000F4714"/>
    <w:rsid w:val="000F4A41"/>
    <w:rsid w:val="000F63A9"/>
    <w:rsid w:val="000F7279"/>
    <w:rsid w:val="000F7FD4"/>
    <w:rsid w:val="001003AE"/>
    <w:rsid w:val="00100BA6"/>
    <w:rsid w:val="00100C49"/>
    <w:rsid w:val="00101948"/>
    <w:rsid w:val="0010340A"/>
    <w:rsid w:val="0010435E"/>
    <w:rsid w:val="0010553D"/>
    <w:rsid w:val="0010637F"/>
    <w:rsid w:val="00106AD8"/>
    <w:rsid w:val="00106B09"/>
    <w:rsid w:val="00106C4F"/>
    <w:rsid w:val="001078F8"/>
    <w:rsid w:val="00107A66"/>
    <w:rsid w:val="00107DE2"/>
    <w:rsid w:val="00110355"/>
    <w:rsid w:val="00110791"/>
    <w:rsid w:val="00111600"/>
    <w:rsid w:val="0011208E"/>
    <w:rsid w:val="001133C8"/>
    <w:rsid w:val="001133DA"/>
    <w:rsid w:val="00113ED2"/>
    <w:rsid w:val="00115081"/>
    <w:rsid w:val="001151A6"/>
    <w:rsid w:val="001165EE"/>
    <w:rsid w:val="0011784F"/>
    <w:rsid w:val="001202CB"/>
    <w:rsid w:val="001208F6"/>
    <w:rsid w:val="00121301"/>
    <w:rsid w:val="00122E1E"/>
    <w:rsid w:val="00125295"/>
    <w:rsid w:val="00125A14"/>
    <w:rsid w:val="00126A7A"/>
    <w:rsid w:val="00126E16"/>
    <w:rsid w:val="00131112"/>
    <w:rsid w:val="0013204C"/>
    <w:rsid w:val="00132CA0"/>
    <w:rsid w:val="001331D5"/>
    <w:rsid w:val="0013330D"/>
    <w:rsid w:val="00134138"/>
    <w:rsid w:val="00134177"/>
    <w:rsid w:val="00134195"/>
    <w:rsid w:val="00134B18"/>
    <w:rsid w:val="00134C59"/>
    <w:rsid w:val="00136197"/>
    <w:rsid w:val="0013666E"/>
    <w:rsid w:val="00137FBD"/>
    <w:rsid w:val="00140458"/>
    <w:rsid w:val="0014050C"/>
    <w:rsid w:val="00140D32"/>
    <w:rsid w:val="001412A5"/>
    <w:rsid w:val="00142442"/>
    <w:rsid w:val="001447A6"/>
    <w:rsid w:val="0014505D"/>
    <w:rsid w:val="00145F84"/>
    <w:rsid w:val="0014662B"/>
    <w:rsid w:val="0015032A"/>
    <w:rsid w:val="00150CB8"/>
    <w:rsid w:val="00150FEA"/>
    <w:rsid w:val="00156A19"/>
    <w:rsid w:val="00156CEA"/>
    <w:rsid w:val="001577DE"/>
    <w:rsid w:val="00157F28"/>
    <w:rsid w:val="001614F6"/>
    <w:rsid w:val="00162941"/>
    <w:rsid w:val="00162E72"/>
    <w:rsid w:val="00163352"/>
    <w:rsid w:val="001647E3"/>
    <w:rsid w:val="00164C52"/>
    <w:rsid w:val="00165FED"/>
    <w:rsid w:val="0016676E"/>
    <w:rsid w:val="00166859"/>
    <w:rsid w:val="001670BD"/>
    <w:rsid w:val="001674D1"/>
    <w:rsid w:val="001678A7"/>
    <w:rsid w:val="00170070"/>
    <w:rsid w:val="00170514"/>
    <w:rsid w:val="0017077F"/>
    <w:rsid w:val="00170A6E"/>
    <w:rsid w:val="00171D44"/>
    <w:rsid w:val="001730B3"/>
    <w:rsid w:val="001734BE"/>
    <w:rsid w:val="001747DF"/>
    <w:rsid w:val="00175210"/>
    <w:rsid w:val="00176823"/>
    <w:rsid w:val="00177130"/>
    <w:rsid w:val="001771D3"/>
    <w:rsid w:val="00180374"/>
    <w:rsid w:val="0018058C"/>
    <w:rsid w:val="001807B9"/>
    <w:rsid w:val="00182803"/>
    <w:rsid w:val="001853CD"/>
    <w:rsid w:val="001865A7"/>
    <w:rsid w:val="00187C4E"/>
    <w:rsid w:val="00190064"/>
    <w:rsid w:val="001900A2"/>
    <w:rsid w:val="001909E6"/>
    <w:rsid w:val="00190B36"/>
    <w:rsid w:val="001912E0"/>
    <w:rsid w:val="00192817"/>
    <w:rsid w:val="00192F2A"/>
    <w:rsid w:val="0019332A"/>
    <w:rsid w:val="001934E6"/>
    <w:rsid w:val="001935FB"/>
    <w:rsid w:val="001939A4"/>
    <w:rsid w:val="00194076"/>
    <w:rsid w:val="00194122"/>
    <w:rsid w:val="00194648"/>
    <w:rsid w:val="001956EA"/>
    <w:rsid w:val="0019639E"/>
    <w:rsid w:val="00196FA1"/>
    <w:rsid w:val="001975DE"/>
    <w:rsid w:val="001A01CE"/>
    <w:rsid w:val="001A0402"/>
    <w:rsid w:val="001A09C0"/>
    <w:rsid w:val="001A1944"/>
    <w:rsid w:val="001A23E5"/>
    <w:rsid w:val="001A257D"/>
    <w:rsid w:val="001A2843"/>
    <w:rsid w:val="001A2FFB"/>
    <w:rsid w:val="001A3A3B"/>
    <w:rsid w:val="001A3B1E"/>
    <w:rsid w:val="001A5F37"/>
    <w:rsid w:val="001A5FA1"/>
    <w:rsid w:val="001A6766"/>
    <w:rsid w:val="001A710A"/>
    <w:rsid w:val="001A77A1"/>
    <w:rsid w:val="001B0166"/>
    <w:rsid w:val="001B0731"/>
    <w:rsid w:val="001B109C"/>
    <w:rsid w:val="001B125B"/>
    <w:rsid w:val="001B1D37"/>
    <w:rsid w:val="001B21DD"/>
    <w:rsid w:val="001B3918"/>
    <w:rsid w:val="001B4C2B"/>
    <w:rsid w:val="001B591F"/>
    <w:rsid w:val="001B5A5A"/>
    <w:rsid w:val="001B5BBA"/>
    <w:rsid w:val="001B631F"/>
    <w:rsid w:val="001B63F6"/>
    <w:rsid w:val="001B7995"/>
    <w:rsid w:val="001B7EC7"/>
    <w:rsid w:val="001C0CAD"/>
    <w:rsid w:val="001C15EC"/>
    <w:rsid w:val="001C2634"/>
    <w:rsid w:val="001C28CA"/>
    <w:rsid w:val="001C2AB2"/>
    <w:rsid w:val="001C319B"/>
    <w:rsid w:val="001C4C78"/>
    <w:rsid w:val="001C6668"/>
    <w:rsid w:val="001C68AF"/>
    <w:rsid w:val="001C7DCD"/>
    <w:rsid w:val="001D01BA"/>
    <w:rsid w:val="001D0281"/>
    <w:rsid w:val="001D17A1"/>
    <w:rsid w:val="001D188B"/>
    <w:rsid w:val="001D2280"/>
    <w:rsid w:val="001D3397"/>
    <w:rsid w:val="001D39E8"/>
    <w:rsid w:val="001D4938"/>
    <w:rsid w:val="001D5FB0"/>
    <w:rsid w:val="001D7165"/>
    <w:rsid w:val="001E21C7"/>
    <w:rsid w:val="001E3583"/>
    <w:rsid w:val="001E3FAE"/>
    <w:rsid w:val="001E4131"/>
    <w:rsid w:val="001E66C2"/>
    <w:rsid w:val="001E74ED"/>
    <w:rsid w:val="001E75E5"/>
    <w:rsid w:val="001E7945"/>
    <w:rsid w:val="001F1826"/>
    <w:rsid w:val="001F1DB8"/>
    <w:rsid w:val="001F3740"/>
    <w:rsid w:val="001F3844"/>
    <w:rsid w:val="001F38E6"/>
    <w:rsid w:val="001F452F"/>
    <w:rsid w:val="001F6533"/>
    <w:rsid w:val="001F6EBA"/>
    <w:rsid w:val="001F757B"/>
    <w:rsid w:val="0020020C"/>
    <w:rsid w:val="00201E76"/>
    <w:rsid w:val="00201FFA"/>
    <w:rsid w:val="00202025"/>
    <w:rsid w:val="00202379"/>
    <w:rsid w:val="0020398A"/>
    <w:rsid w:val="00205FAC"/>
    <w:rsid w:val="0020667C"/>
    <w:rsid w:val="00206844"/>
    <w:rsid w:val="00206F4A"/>
    <w:rsid w:val="00210729"/>
    <w:rsid w:val="002112E7"/>
    <w:rsid w:val="00211489"/>
    <w:rsid w:val="00212297"/>
    <w:rsid w:val="002127DF"/>
    <w:rsid w:val="002130E5"/>
    <w:rsid w:val="00214158"/>
    <w:rsid w:val="002148A1"/>
    <w:rsid w:val="0021493F"/>
    <w:rsid w:val="00215489"/>
    <w:rsid w:val="0021691C"/>
    <w:rsid w:val="002169BC"/>
    <w:rsid w:val="00216EB8"/>
    <w:rsid w:val="002171B3"/>
    <w:rsid w:val="00217AFB"/>
    <w:rsid w:val="002200EB"/>
    <w:rsid w:val="00220290"/>
    <w:rsid w:val="00220E45"/>
    <w:rsid w:val="00221E2E"/>
    <w:rsid w:val="0022383C"/>
    <w:rsid w:val="00226C34"/>
    <w:rsid w:val="002300B7"/>
    <w:rsid w:val="00230C62"/>
    <w:rsid w:val="0023132C"/>
    <w:rsid w:val="002328A1"/>
    <w:rsid w:val="0023293B"/>
    <w:rsid w:val="002337B2"/>
    <w:rsid w:val="00235013"/>
    <w:rsid w:val="00235528"/>
    <w:rsid w:val="002371FC"/>
    <w:rsid w:val="00237E60"/>
    <w:rsid w:val="00241DE2"/>
    <w:rsid w:val="00241E29"/>
    <w:rsid w:val="002437F5"/>
    <w:rsid w:val="002445AE"/>
    <w:rsid w:val="002453CF"/>
    <w:rsid w:val="00246361"/>
    <w:rsid w:val="00247C98"/>
    <w:rsid w:val="00247CF2"/>
    <w:rsid w:val="00247FF7"/>
    <w:rsid w:val="00250D13"/>
    <w:rsid w:val="00251DEE"/>
    <w:rsid w:val="00251E83"/>
    <w:rsid w:val="00252799"/>
    <w:rsid w:val="00252D04"/>
    <w:rsid w:val="00252D78"/>
    <w:rsid w:val="002530BF"/>
    <w:rsid w:val="002530EA"/>
    <w:rsid w:val="0025315A"/>
    <w:rsid w:val="00253F0A"/>
    <w:rsid w:val="002543FD"/>
    <w:rsid w:val="00257315"/>
    <w:rsid w:val="0025751D"/>
    <w:rsid w:val="00257D3C"/>
    <w:rsid w:val="002602E1"/>
    <w:rsid w:val="0026159C"/>
    <w:rsid w:val="00261FB0"/>
    <w:rsid w:val="00262677"/>
    <w:rsid w:val="00262CA0"/>
    <w:rsid w:val="002639AA"/>
    <w:rsid w:val="00264639"/>
    <w:rsid w:val="00267205"/>
    <w:rsid w:val="00267801"/>
    <w:rsid w:val="00267C1F"/>
    <w:rsid w:val="00270E80"/>
    <w:rsid w:val="00271435"/>
    <w:rsid w:val="00271BC5"/>
    <w:rsid w:val="00272322"/>
    <w:rsid w:val="00272F49"/>
    <w:rsid w:val="00273A59"/>
    <w:rsid w:val="00274AAB"/>
    <w:rsid w:val="00275D45"/>
    <w:rsid w:val="00275F96"/>
    <w:rsid w:val="002766DD"/>
    <w:rsid w:val="00276878"/>
    <w:rsid w:val="002769AA"/>
    <w:rsid w:val="002775AB"/>
    <w:rsid w:val="002775E6"/>
    <w:rsid w:val="002775FC"/>
    <w:rsid w:val="002810B8"/>
    <w:rsid w:val="002815FA"/>
    <w:rsid w:val="0028287F"/>
    <w:rsid w:val="00283584"/>
    <w:rsid w:val="00284ED9"/>
    <w:rsid w:val="002858D4"/>
    <w:rsid w:val="00287074"/>
    <w:rsid w:val="00291264"/>
    <w:rsid w:val="002917DF"/>
    <w:rsid w:val="0029306E"/>
    <w:rsid w:val="002935D5"/>
    <w:rsid w:val="00293C28"/>
    <w:rsid w:val="0029417E"/>
    <w:rsid w:val="00295511"/>
    <w:rsid w:val="002967CD"/>
    <w:rsid w:val="002A2166"/>
    <w:rsid w:val="002A3C84"/>
    <w:rsid w:val="002A423B"/>
    <w:rsid w:val="002A47EB"/>
    <w:rsid w:val="002A4B30"/>
    <w:rsid w:val="002A5FA8"/>
    <w:rsid w:val="002A7076"/>
    <w:rsid w:val="002A7A24"/>
    <w:rsid w:val="002B204A"/>
    <w:rsid w:val="002B31E4"/>
    <w:rsid w:val="002B3D56"/>
    <w:rsid w:val="002B3DCA"/>
    <w:rsid w:val="002B3EEE"/>
    <w:rsid w:val="002B46E7"/>
    <w:rsid w:val="002B5737"/>
    <w:rsid w:val="002B64AF"/>
    <w:rsid w:val="002B6999"/>
    <w:rsid w:val="002B74DB"/>
    <w:rsid w:val="002C09EB"/>
    <w:rsid w:val="002C2D93"/>
    <w:rsid w:val="002C3329"/>
    <w:rsid w:val="002C3827"/>
    <w:rsid w:val="002C3BFD"/>
    <w:rsid w:val="002C4F4D"/>
    <w:rsid w:val="002C4F91"/>
    <w:rsid w:val="002C6005"/>
    <w:rsid w:val="002C6A48"/>
    <w:rsid w:val="002C730E"/>
    <w:rsid w:val="002C7C39"/>
    <w:rsid w:val="002C7DF6"/>
    <w:rsid w:val="002D056C"/>
    <w:rsid w:val="002D1F55"/>
    <w:rsid w:val="002D26D8"/>
    <w:rsid w:val="002D3E2C"/>
    <w:rsid w:val="002D40F7"/>
    <w:rsid w:val="002D435B"/>
    <w:rsid w:val="002D631C"/>
    <w:rsid w:val="002D6740"/>
    <w:rsid w:val="002D6F58"/>
    <w:rsid w:val="002E0054"/>
    <w:rsid w:val="002E0FB3"/>
    <w:rsid w:val="002E10F6"/>
    <w:rsid w:val="002E199B"/>
    <w:rsid w:val="002E26BD"/>
    <w:rsid w:val="002E2932"/>
    <w:rsid w:val="002E2A89"/>
    <w:rsid w:val="002E2AB5"/>
    <w:rsid w:val="002E2C8D"/>
    <w:rsid w:val="002E2FF4"/>
    <w:rsid w:val="002E4327"/>
    <w:rsid w:val="002E45B0"/>
    <w:rsid w:val="002E505C"/>
    <w:rsid w:val="002F0B6C"/>
    <w:rsid w:val="002F11EC"/>
    <w:rsid w:val="002F2381"/>
    <w:rsid w:val="002F2C0A"/>
    <w:rsid w:val="002F3A66"/>
    <w:rsid w:val="002F4BA1"/>
    <w:rsid w:val="002F535E"/>
    <w:rsid w:val="002F57D9"/>
    <w:rsid w:val="002F61F9"/>
    <w:rsid w:val="002F63D6"/>
    <w:rsid w:val="002F6FF9"/>
    <w:rsid w:val="002F7072"/>
    <w:rsid w:val="002F756C"/>
    <w:rsid w:val="003005D3"/>
    <w:rsid w:val="003012FD"/>
    <w:rsid w:val="00301443"/>
    <w:rsid w:val="00301B24"/>
    <w:rsid w:val="00301F86"/>
    <w:rsid w:val="00303EAC"/>
    <w:rsid w:val="003047BE"/>
    <w:rsid w:val="003063D5"/>
    <w:rsid w:val="0030727A"/>
    <w:rsid w:val="003078E1"/>
    <w:rsid w:val="00307C98"/>
    <w:rsid w:val="00310555"/>
    <w:rsid w:val="00310601"/>
    <w:rsid w:val="00312A72"/>
    <w:rsid w:val="00312A95"/>
    <w:rsid w:val="00314A83"/>
    <w:rsid w:val="00315769"/>
    <w:rsid w:val="00316087"/>
    <w:rsid w:val="00317960"/>
    <w:rsid w:val="0032218F"/>
    <w:rsid w:val="00324A8A"/>
    <w:rsid w:val="00324DF6"/>
    <w:rsid w:val="0032519E"/>
    <w:rsid w:val="003260BD"/>
    <w:rsid w:val="00326EF8"/>
    <w:rsid w:val="00327349"/>
    <w:rsid w:val="00330C79"/>
    <w:rsid w:val="00330D33"/>
    <w:rsid w:val="00331294"/>
    <w:rsid w:val="00331F74"/>
    <w:rsid w:val="00332474"/>
    <w:rsid w:val="0033266E"/>
    <w:rsid w:val="00332B6D"/>
    <w:rsid w:val="003339D2"/>
    <w:rsid w:val="00333B64"/>
    <w:rsid w:val="00334065"/>
    <w:rsid w:val="0033425B"/>
    <w:rsid w:val="00336C75"/>
    <w:rsid w:val="003370AA"/>
    <w:rsid w:val="00337702"/>
    <w:rsid w:val="003401D5"/>
    <w:rsid w:val="003408C4"/>
    <w:rsid w:val="00341694"/>
    <w:rsid w:val="00341CB5"/>
    <w:rsid w:val="00341E95"/>
    <w:rsid w:val="00341F46"/>
    <w:rsid w:val="003427E6"/>
    <w:rsid w:val="00344204"/>
    <w:rsid w:val="00344811"/>
    <w:rsid w:val="0034484C"/>
    <w:rsid w:val="00345670"/>
    <w:rsid w:val="0034576A"/>
    <w:rsid w:val="0034688F"/>
    <w:rsid w:val="00347B5E"/>
    <w:rsid w:val="003509BF"/>
    <w:rsid w:val="00351D60"/>
    <w:rsid w:val="003532B1"/>
    <w:rsid w:val="00354AA8"/>
    <w:rsid w:val="00355FBC"/>
    <w:rsid w:val="003564F4"/>
    <w:rsid w:val="0036048F"/>
    <w:rsid w:val="003605B9"/>
    <w:rsid w:val="003624E9"/>
    <w:rsid w:val="00362D66"/>
    <w:rsid w:val="00364074"/>
    <w:rsid w:val="003646CA"/>
    <w:rsid w:val="00365A36"/>
    <w:rsid w:val="00365FE6"/>
    <w:rsid w:val="0037072B"/>
    <w:rsid w:val="00370C85"/>
    <w:rsid w:val="00371C6C"/>
    <w:rsid w:val="003727A5"/>
    <w:rsid w:val="00372A4B"/>
    <w:rsid w:val="00372DFD"/>
    <w:rsid w:val="00373E1D"/>
    <w:rsid w:val="003743CE"/>
    <w:rsid w:val="00376922"/>
    <w:rsid w:val="003774FA"/>
    <w:rsid w:val="00377BE6"/>
    <w:rsid w:val="00380D2B"/>
    <w:rsid w:val="00380F6C"/>
    <w:rsid w:val="003819C3"/>
    <w:rsid w:val="00381B35"/>
    <w:rsid w:val="00381C0F"/>
    <w:rsid w:val="00382121"/>
    <w:rsid w:val="00382693"/>
    <w:rsid w:val="00382909"/>
    <w:rsid w:val="00383556"/>
    <w:rsid w:val="003838F8"/>
    <w:rsid w:val="003841E5"/>
    <w:rsid w:val="00384BFF"/>
    <w:rsid w:val="003852BF"/>
    <w:rsid w:val="00387B19"/>
    <w:rsid w:val="00390B92"/>
    <w:rsid w:val="00391282"/>
    <w:rsid w:val="0039193D"/>
    <w:rsid w:val="00392FE1"/>
    <w:rsid w:val="00392FF9"/>
    <w:rsid w:val="00393834"/>
    <w:rsid w:val="00393FD4"/>
    <w:rsid w:val="00396C11"/>
    <w:rsid w:val="00397818"/>
    <w:rsid w:val="00397AC5"/>
    <w:rsid w:val="003A0798"/>
    <w:rsid w:val="003A07A0"/>
    <w:rsid w:val="003A2AE5"/>
    <w:rsid w:val="003A3989"/>
    <w:rsid w:val="003A3A0B"/>
    <w:rsid w:val="003A42F3"/>
    <w:rsid w:val="003A73CE"/>
    <w:rsid w:val="003A75F8"/>
    <w:rsid w:val="003A768F"/>
    <w:rsid w:val="003B0DB9"/>
    <w:rsid w:val="003B235C"/>
    <w:rsid w:val="003B27EA"/>
    <w:rsid w:val="003B3A08"/>
    <w:rsid w:val="003B421E"/>
    <w:rsid w:val="003B43E6"/>
    <w:rsid w:val="003B587B"/>
    <w:rsid w:val="003B663E"/>
    <w:rsid w:val="003B7444"/>
    <w:rsid w:val="003B7762"/>
    <w:rsid w:val="003C05F1"/>
    <w:rsid w:val="003C0805"/>
    <w:rsid w:val="003C0EF4"/>
    <w:rsid w:val="003C2DC6"/>
    <w:rsid w:val="003C368A"/>
    <w:rsid w:val="003C3968"/>
    <w:rsid w:val="003C4785"/>
    <w:rsid w:val="003C4861"/>
    <w:rsid w:val="003C6B8F"/>
    <w:rsid w:val="003C7CDE"/>
    <w:rsid w:val="003D1A0C"/>
    <w:rsid w:val="003D224F"/>
    <w:rsid w:val="003D23A3"/>
    <w:rsid w:val="003D58FF"/>
    <w:rsid w:val="003D5D67"/>
    <w:rsid w:val="003D6A50"/>
    <w:rsid w:val="003D73D4"/>
    <w:rsid w:val="003E0611"/>
    <w:rsid w:val="003E0FDE"/>
    <w:rsid w:val="003E135E"/>
    <w:rsid w:val="003E2A94"/>
    <w:rsid w:val="003E2C78"/>
    <w:rsid w:val="003E56DC"/>
    <w:rsid w:val="003E6975"/>
    <w:rsid w:val="003E6B99"/>
    <w:rsid w:val="003E6EBA"/>
    <w:rsid w:val="003E6F26"/>
    <w:rsid w:val="003E6FB0"/>
    <w:rsid w:val="003E7066"/>
    <w:rsid w:val="003F036B"/>
    <w:rsid w:val="003F122C"/>
    <w:rsid w:val="003F1CB2"/>
    <w:rsid w:val="003F26D0"/>
    <w:rsid w:val="003F2F89"/>
    <w:rsid w:val="003F30BF"/>
    <w:rsid w:val="003F4386"/>
    <w:rsid w:val="003F46CF"/>
    <w:rsid w:val="003F5489"/>
    <w:rsid w:val="003F606C"/>
    <w:rsid w:val="003F6524"/>
    <w:rsid w:val="003F7BC7"/>
    <w:rsid w:val="004003CB"/>
    <w:rsid w:val="004014DB"/>
    <w:rsid w:val="00401705"/>
    <w:rsid w:val="00402114"/>
    <w:rsid w:val="00403FA3"/>
    <w:rsid w:val="00404B1A"/>
    <w:rsid w:val="00404B76"/>
    <w:rsid w:val="00404FCA"/>
    <w:rsid w:val="00405DA2"/>
    <w:rsid w:val="00410B7B"/>
    <w:rsid w:val="004110E3"/>
    <w:rsid w:val="00411B27"/>
    <w:rsid w:val="00412C52"/>
    <w:rsid w:val="00414B84"/>
    <w:rsid w:val="00415AE5"/>
    <w:rsid w:val="00417BF0"/>
    <w:rsid w:val="0042123C"/>
    <w:rsid w:val="004235BC"/>
    <w:rsid w:val="00423BDF"/>
    <w:rsid w:val="00424282"/>
    <w:rsid w:val="00426027"/>
    <w:rsid w:val="004276B9"/>
    <w:rsid w:val="00427AD2"/>
    <w:rsid w:val="00427CE3"/>
    <w:rsid w:val="00427F95"/>
    <w:rsid w:val="00430B39"/>
    <w:rsid w:val="00431347"/>
    <w:rsid w:val="004313F2"/>
    <w:rsid w:val="00431A54"/>
    <w:rsid w:val="00433BC5"/>
    <w:rsid w:val="00433BCF"/>
    <w:rsid w:val="00434060"/>
    <w:rsid w:val="004345B8"/>
    <w:rsid w:val="0043618B"/>
    <w:rsid w:val="00436F2C"/>
    <w:rsid w:val="00437498"/>
    <w:rsid w:val="00437671"/>
    <w:rsid w:val="004379D7"/>
    <w:rsid w:val="00437AF3"/>
    <w:rsid w:val="00440227"/>
    <w:rsid w:val="00440464"/>
    <w:rsid w:val="00440BFA"/>
    <w:rsid w:val="00440E9B"/>
    <w:rsid w:val="0044135F"/>
    <w:rsid w:val="0044229A"/>
    <w:rsid w:val="004437F5"/>
    <w:rsid w:val="00443891"/>
    <w:rsid w:val="00443C96"/>
    <w:rsid w:val="004448EE"/>
    <w:rsid w:val="00444E8A"/>
    <w:rsid w:val="004476E5"/>
    <w:rsid w:val="00447FC8"/>
    <w:rsid w:val="0045033D"/>
    <w:rsid w:val="00450D54"/>
    <w:rsid w:val="00451517"/>
    <w:rsid w:val="00451DC0"/>
    <w:rsid w:val="00451DD6"/>
    <w:rsid w:val="004521B7"/>
    <w:rsid w:val="00452270"/>
    <w:rsid w:val="00453BDB"/>
    <w:rsid w:val="00454844"/>
    <w:rsid w:val="00454B4A"/>
    <w:rsid w:val="00456F1E"/>
    <w:rsid w:val="0045755A"/>
    <w:rsid w:val="00457D3A"/>
    <w:rsid w:val="0046064D"/>
    <w:rsid w:val="00460B89"/>
    <w:rsid w:val="004616C0"/>
    <w:rsid w:val="00462EF4"/>
    <w:rsid w:val="0046358C"/>
    <w:rsid w:val="0046370C"/>
    <w:rsid w:val="0046390F"/>
    <w:rsid w:val="00464672"/>
    <w:rsid w:val="0046492A"/>
    <w:rsid w:val="00465D1C"/>
    <w:rsid w:val="00466485"/>
    <w:rsid w:val="004664C9"/>
    <w:rsid w:val="00472EAB"/>
    <w:rsid w:val="00473942"/>
    <w:rsid w:val="00473E36"/>
    <w:rsid w:val="00474731"/>
    <w:rsid w:val="00475442"/>
    <w:rsid w:val="00475E62"/>
    <w:rsid w:val="00476792"/>
    <w:rsid w:val="0047686C"/>
    <w:rsid w:val="004773AC"/>
    <w:rsid w:val="004778B6"/>
    <w:rsid w:val="004829FE"/>
    <w:rsid w:val="004850FC"/>
    <w:rsid w:val="00485920"/>
    <w:rsid w:val="004872CE"/>
    <w:rsid w:val="00487BA8"/>
    <w:rsid w:val="00492575"/>
    <w:rsid w:val="004932D1"/>
    <w:rsid w:val="00494454"/>
    <w:rsid w:val="00494F7A"/>
    <w:rsid w:val="004950EA"/>
    <w:rsid w:val="00495E9B"/>
    <w:rsid w:val="0049627B"/>
    <w:rsid w:val="0049779B"/>
    <w:rsid w:val="004A0060"/>
    <w:rsid w:val="004A0C17"/>
    <w:rsid w:val="004A0DDD"/>
    <w:rsid w:val="004A1449"/>
    <w:rsid w:val="004A1B03"/>
    <w:rsid w:val="004A25E2"/>
    <w:rsid w:val="004A2BE5"/>
    <w:rsid w:val="004A3148"/>
    <w:rsid w:val="004A4A84"/>
    <w:rsid w:val="004A52AC"/>
    <w:rsid w:val="004A55DA"/>
    <w:rsid w:val="004A613B"/>
    <w:rsid w:val="004A6949"/>
    <w:rsid w:val="004A73D7"/>
    <w:rsid w:val="004A786B"/>
    <w:rsid w:val="004A7A66"/>
    <w:rsid w:val="004B0ACE"/>
    <w:rsid w:val="004B0F4A"/>
    <w:rsid w:val="004B3B56"/>
    <w:rsid w:val="004B4A98"/>
    <w:rsid w:val="004B4D28"/>
    <w:rsid w:val="004B5B21"/>
    <w:rsid w:val="004B5C1D"/>
    <w:rsid w:val="004B5D49"/>
    <w:rsid w:val="004B6C97"/>
    <w:rsid w:val="004B7189"/>
    <w:rsid w:val="004B71A0"/>
    <w:rsid w:val="004C14E1"/>
    <w:rsid w:val="004C1980"/>
    <w:rsid w:val="004C2B32"/>
    <w:rsid w:val="004C63EE"/>
    <w:rsid w:val="004C7DB1"/>
    <w:rsid w:val="004C7F33"/>
    <w:rsid w:val="004D6502"/>
    <w:rsid w:val="004D6ED0"/>
    <w:rsid w:val="004D7B84"/>
    <w:rsid w:val="004E05E4"/>
    <w:rsid w:val="004E1A30"/>
    <w:rsid w:val="004E2498"/>
    <w:rsid w:val="004E25FC"/>
    <w:rsid w:val="004E28A9"/>
    <w:rsid w:val="004E3FD0"/>
    <w:rsid w:val="004E4BFD"/>
    <w:rsid w:val="004E539A"/>
    <w:rsid w:val="004E5463"/>
    <w:rsid w:val="004E5C75"/>
    <w:rsid w:val="004E5E73"/>
    <w:rsid w:val="004E6078"/>
    <w:rsid w:val="004E784C"/>
    <w:rsid w:val="004E7A97"/>
    <w:rsid w:val="004F138F"/>
    <w:rsid w:val="004F151E"/>
    <w:rsid w:val="004F1530"/>
    <w:rsid w:val="004F1618"/>
    <w:rsid w:val="004F1F75"/>
    <w:rsid w:val="004F255E"/>
    <w:rsid w:val="004F2C17"/>
    <w:rsid w:val="004F3A21"/>
    <w:rsid w:val="004F447F"/>
    <w:rsid w:val="004F53E2"/>
    <w:rsid w:val="004F613D"/>
    <w:rsid w:val="004F6B33"/>
    <w:rsid w:val="004F7230"/>
    <w:rsid w:val="004F740B"/>
    <w:rsid w:val="00500090"/>
    <w:rsid w:val="005002D6"/>
    <w:rsid w:val="00500353"/>
    <w:rsid w:val="005018DC"/>
    <w:rsid w:val="00503431"/>
    <w:rsid w:val="00503FE9"/>
    <w:rsid w:val="00505410"/>
    <w:rsid w:val="00506197"/>
    <w:rsid w:val="00507129"/>
    <w:rsid w:val="00507718"/>
    <w:rsid w:val="00510F05"/>
    <w:rsid w:val="00511237"/>
    <w:rsid w:val="00511331"/>
    <w:rsid w:val="005115F5"/>
    <w:rsid w:val="00511997"/>
    <w:rsid w:val="005123BD"/>
    <w:rsid w:val="00512792"/>
    <w:rsid w:val="005128FD"/>
    <w:rsid w:val="00512EF7"/>
    <w:rsid w:val="00516EC7"/>
    <w:rsid w:val="005174AD"/>
    <w:rsid w:val="00517846"/>
    <w:rsid w:val="00520C8A"/>
    <w:rsid w:val="00522F43"/>
    <w:rsid w:val="00524C8D"/>
    <w:rsid w:val="00525A15"/>
    <w:rsid w:val="0052685D"/>
    <w:rsid w:val="00526B26"/>
    <w:rsid w:val="005277FE"/>
    <w:rsid w:val="00530A61"/>
    <w:rsid w:val="00531738"/>
    <w:rsid w:val="0053417F"/>
    <w:rsid w:val="00535E48"/>
    <w:rsid w:val="00536961"/>
    <w:rsid w:val="0053748C"/>
    <w:rsid w:val="00541075"/>
    <w:rsid w:val="005415F8"/>
    <w:rsid w:val="00541F1F"/>
    <w:rsid w:val="00542B0F"/>
    <w:rsid w:val="005444B8"/>
    <w:rsid w:val="00544C68"/>
    <w:rsid w:val="0055265B"/>
    <w:rsid w:val="005528A9"/>
    <w:rsid w:val="005528F8"/>
    <w:rsid w:val="00553496"/>
    <w:rsid w:val="005549C5"/>
    <w:rsid w:val="00555049"/>
    <w:rsid w:val="00557079"/>
    <w:rsid w:val="005574E4"/>
    <w:rsid w:val="00560AF4"/>
    <w:rsid w:val="00561C32"/>
    <w:rsid w:val="00561EC8"/>
    <w:rsid w:val="005626CE"/>
    <w:rsid w:val="00562790"/>
    <w:rsid w:val="00563484"/>
    <w:rsid w:val="0056385B"/>
    <w:rsid w:val="005640CA"/>
    <w:rsid w:val="00564C66"/>
    <w:rsid w:val="005653E1"/>
    <w:rsid w:val="005661D9"/>
    <w:rsid w:val="00567D53"/>
    <w:rsid w:val="00572023"/>
    <w:rsid w:val="00573011"/>
    <w:rsid w:val="0057310D"/>
    <w:rsid w:val="00573E91"/>
    <w:rsid w:val="0057425E"/>
    <w:rsid w:val="00574379"/>
    <w:rsid w:val="00574733"/>
    <w:rsid w:val="00576651"/>
    <w:rsid w:val="00577BB1"/>
    <w:rsid w:val="00580CD7"/>
    <w:rsid w:val="00582EC4"/>
    <w:rsid w:val="00583464"/>
    <w:rsid w:val="005836AE"/>
    <w:rsid w:val="00583DDB"/>
    <w:rsid w:val="00583FA6"/>
    <w:rsid w:val="00585A7F"/>
    <w:rsid w:val="00585DD0"/>
    <w:rsid w:val="005860DF"/>
    <w:rsid w:val="005877FB"/>
    <w:rsid w:val="0059005C"/>
    <w:rsid w:val="005912D1"/>
    <w:rsid w:val="00591B23"/>
    <w:rsid w:val="00591CF7"/>
    <w:rsid w:val="005934EB"/>
    <w:rsid w:val="0059350C"/>
    <w:rsid w:val="00593990"/>
    <w:rsid w:val="005939D6"/>
    <w:rsid w:val="00594705"/>
    <w:rsid w:val="00594F2C"/>
    <w:rsid w:val="00595C53"/>
    <w:rsid w:val="00596BEC"/>
    <w:rsid w:val="00597FA1"/>
    <w:rsid w:val="005A13AA"/>
    <w:rsid w:val="005A1CF2"/>
    <w:rsid w:val="005A23C7"/>
    <w:rsid w:val="005A2484"/>
    <w:rsid w:val="005A4703"/>
    <w:rsid w:val="005A4DFF"/>
    <w:rsid w:val="005A50F5"/>
    <w:rsid w:val="005A5FBD"/>
    <w:rsid w:val="005A6529"/>
    <w:rsid w:val="005A71A8"/>
    <w:rsid w:val="005B131B"/>
    <w:rsid w:val="005B21CA"/>
    <w:rsid w:val="005B2989"/>
    <w:rsid w:val="005B347A"/>
    <w:rsid w:val="005B4520"/>
    <w:rsid w:val="005B4ADF"/>
    <w:rsid w:val="005B51F7"/>
    <w:rsid w:val="005B557E"/>
    <w:rsid w:val="005B5EAE"/>
    <w:rsid w:val="005B64D2"/>
    <w:rsid w:val="005B6A41"/>
    <w:rsid w:val="005B7EF6"/>
    <w:rsid w:val="005C0E96"/>
    <w:rsid w:val="005C2F8A"/>
    <w:rsid w:val="005C395A"/>
    <w:rsid w:val="005C56D4"/>
    <w:rsid w:val="005C6842"/>
    <w:rsid w:val="005D00AF"/>
    <w:rsid w:val="005D0370"/>
    <w:rsid w:val="005D07C5"/>
    <w:rsid w:val="005D27DD"/>
    <w:rsid w:val="005D34F0"/>
    <w:rsid w:val="005D3A7B"/>
    <w:rsid w:val="005D3B61"/>
    <w:rsid w:val="005D4918"/>
    <w:rsid w:val="005D4B8E"/>
    <w:rsid w:val="005D4C06"/>
    <w:rsid w:val="005D5358"/>
    <w:rsid w:val="005D54D5"/>
    <w:rsid w:val="005D6C8B"/>
    <w:rsid w:val="005D6EE7"/>
    <w:rsid w:val="005D7302"/>
    <w:rsid w:val="005D75EA"/>
    <w:rsid w:val="005D7AC9"/>
    <w:rsid w:val="005D7F44"/>
    <w:rsid w:val="005D7FAA"/>
    <w:rsid w:val="005E030F"/>
    <w:rsid w:val="005E06B7"/>
    <w:rsid w:val="005E0884"/>
    <w:rsid w:val="005E1523"/>
    <w:rsid w:val="005E299B"/>
    <w:rsid w:val="005E2B33"/>
    <w:rsid w:val="005E36BD"/>
    <w:rsid w:val="005E41E7"/>
    <w:rsid w:val="005E4631"/>
    <w:rsid w:val="005E5EAF"/>
    <w:rsid w:val="005E7694"/>
    <w:rsid w:val="005E7BF1"/>
    <w:rsid w:val="005F011E"/>
    <w:rsid w:val="005F0626"/>
    <w:rsid w:val="005F14E0"/>
    <w:rsid w:val="005F1E94"/>
    <w:rsid w:val="005F3295"/>
    <w:rsid w:val="005F3814"/>
    <w:rsid w:val="005F497F"/>
    <w:rsid w:val="005F5246"/>
    <w:rsid w:val="006031FB"/>
    <w:rsid w:val="006032FD"/>
    <w:rsid w:val="00603611"/>
    <w:rsid w:val="00606897"/>
    <w:rsid w:val="00607C26"/>
    <w:rsid w:val="00612D7D"/>
    <w:rsid w:val="00615562"/>
    <w:rsid w:val="0061724B"/>
    <w:rsid w:val="00620B81"/>
    <w:rsid w:val="006228E1"/>
    <w:rsid w:val="00623464"/>
    <w:rsid w:val="00624DDC"/>
    <w:rsid w:val="00627CB5"/>
    <w:rsid w:val="00631C39"/>
    <w:rsid w:val="006324B5"/>
    <w:rsid w:val="00632C1A"/>
    <w:rsid w:val="0063353B"/>
    <w:rsid w:val="006346A3"/>
    <w:rsid w:val="00634E33"/>
    <w:rsid w:val="0063678D"/>
    <w:rsid w:val="00637B28"/>
    <w:rsid w:val="0064055C"/>
    <w:rsid w:val="00640661"/>
    <w:rsid w:val="00641CAA"/>
    <w:rsid w:val="00643487"/>
    <w:rsid w:val="00643F88"/>
    <w:rsid w:val="006444DD"/>
    <w:rsid w:val="006445A5"/>
    <w:rsid w:val="00645BB3"/>
    <w:rsid w:val="00646C24"/>
    <w:rsid w:val="00646D94"/>
    <w:rsid w:val="006476E9"/>
    <w:rsid w:val="00647818"/>
    <w:rsid w:val="006514F8"/>
    <w:rsid w:val="00654473"/>
    <w:rsid w:val="00654C39"/>
    <w:rsid w:val="00655020"/>
    <w:rsid w:val="00660DE1"/>
    <w:rsid w:val="0066116E"/>
    <w:rsid w:val="00661585"/>
    <w:rsid w:val="00663B30"/>
    <w:rsid w:val="0066556A"/>
    <w:rsid w:val="00665651"/>
    <w:rsid w:val="0066599B"/>
    <w:rsid w:val="00666450"/>
    <w:rsid w:val="006665AE"/>
    <w:rsid w:val="00666B69"/>
    <w:rsid w:val="00666E1D"/>
    <w:rsid w:val="00666EE8"/>
    <w:rsid w:val="0066744A"/>
    <w:rsid w:val="006679C8"/>
    <w:rsid w:val="00671290"/>
    <w:rsid w:val="0067162E"/>
    <w:rsid w:val="006721F7"/>
    <w:rsid w:val="0067225C"/>
    <w:rsid w:val="006727FC"/>
    <w:rsid w:val="00672FB0"/>
    <w:rsid w:val="0067393B"/>
    <w:rsid w:val="0067522C"/>
    <w:rsid w:val="00677D73"/>
    <w:rsid w:val="00681276"/>
    <w:rsid w:val="006816A1"/>
    <w:rsid w:val="00681AA6"/>
    <w:rsid w:val="006831B7"/>
    <w:rsid w:val="006836FB"/>
    <w:rsid w:val="00684355"/>
    <w:rsid w:val="006852D5"/>
    <w:rsid w:val="00685692"/>
    <w:rsid w:val="00685D98"/>
    <w:rsid w:val="0068625F"/>
    <w:rsid w:val="00690A43"/>
    <w:rsid w:val="00690A54"/>
    <w:rsid w:val="00690AF8"/>
    <w:rsid w:val="0069122E"/>
    <w:rsid w:val="0069204D"/>
    <w:rsid w:val="00692A31"/>
    <w:rsid w:val="00693111"/>
    <w:rsid w:val="00693333"/>
    <w:rsid w:val="0069499D"/>
    <w:rsid w:val="00695785"/>
    <w:rsid w:val="006969E3"/>
    <w:rsid w:val="00696F42"/>
    <w:rsid w:val="0069773E"/>
    <w:rsid w:val="0069797F"/>
    <w:rsid w:val="006A1F87"/>
    <w:rsid w:val="006A23AE"/>
    <w:rsid w:val="006A3717"/>
    <w:rsid w:val="006A3D7B"/>
    <w:rsid w:val="006A4A0C"/>
    <w:rsid w:val="006A5120"/>
    <w:rsid w:val="006A5168"/>
    <w:rsid w:val="006A5931"/>
    <w:rsid w:val="006A70E1"/>
    <w:rsid w:val="006B07E7"/>
    <w:rsid w:val="006B0CC6"/>
    <w:rsid w:val="006B245C"/>
    <w:rsid w:val="006B254D"/>
    <w:rsid w:val="006B2E69"/>
    <w:rsid w:val="006B3274"/>
    <w:rsid w:val="006B388B"/>
    <w:rsid w:val="006B3F38"/>
    <w:rsid w:val="006B3F9D"/>
    <w:rsid w:val="006B467F"/>
    <w:rsid w:val="006B6F12"/>
    <w:rsid w:val="006B74D9"/>
    <w:rsid w:val="006C09DA"/>
    <w:rsid w:val="006C1CB1"/>
    <w:rsid w:val="006C1F8C"/>
    <w:rsid w:val="006C25A7"/>
    <w:rsid w:val="006C25C3"/>
    <w:rsid w:val="006C2F37"/>
    <w:rsid w:val="006C4068"/>
    <w:rsid w:val="006C4515"/>
    <w:rsid w:val="006C4559"/>
    <w:rsid w:val="006C50B6"/>
    <w:rsid w:val="006C7919"/>
    <w:rsid w:val="006D0969"/>
    <w:rsid w:val="006D1296"/>
    <w:rsid w:val="006D1A32"/>
    <w:rsid w:val="006D2AD4"/>
    <w:rsid w:val="006D38F8"/>
    <w:rsid w:val="006D3DED"/>
    <w:rsid w:val="006D432C"/>
    <w:rsid w:val="006D5301"/>
    <w:rsid w:val="006D5EB6"/>
    <w:rsid w:val="006D6332"/>
    <w:rsid w:val="006D6355"/>
    <w:rsid w:val="006D644D"/>
    <w:rsid w:val="006D701F"/>
    <w:rsid w:val="006D73F6"/>
    <w:rsid w:val="006E0061"/>
    <w:rsid w:val="006E1121"/>
    <w:rsid w:val="006E1B04"/>
    <w:rsid w:val="006E26AE"/>
    <w:rsid w:val="006E2B53"/>
    <w:rsid w:val="006E2ED5"/>
    <w:rsid w:val="006E328E"/>
    <w:rsid w:val="006E33E7"/>
    <w:rsid w:val="006E35C8"/>
    <w:rsid w:val="006E463A"/>
    <w:rsid w:val="006E4D15"/>
    <w:rsid w:val="006E59F5"/>
    <w:rsid w:val="006E67FC"/>
    <w:rsid w:val="006F1373"/>
    <w:rsid w:val="006F1782"/>
    <w:rsid w:val="006F1A61"/>
    <w:rsid w:val="006F26B3"/>
    <w:rsid w:val="006F2EAB"/>
    <w:rsid w:val="006F3036"/>
    <w:rsid w:val="006F442D"/>
    <w:rsid w:val="006F4C30"/>
    <w:rsid w:val="006F4C56"/>
    <w:rsid w:val="006F53C7"/>
    <w:rsid w:val="006F58EB"/>
    <w:rsid w:val="006F6F87"/>
    <w:rsid w:val="006F7E9B"/>
    <w:rsid w:val="007002F9"/>
    <w:rsid w:val="00700DD8"/>
    <w:rsid w:val="007018CE"/>
    <w:rsid w:val="00701B7D"/>
    <w:rsid w:val="0070285D"/>
    <w:rsid w:val="00702C2E"/>
    <w:rsid w:val="00703232"/>
    <w:rsid w:val="00703612"/>
    <w:rsid w:val="00703CF1"/>
    <w:rsid w:val="00703F5A"/>
    <w:rsid w:val="00704379"/>
    <w:rsid w:val="00705DC6"/>
    <w:rsid w:val="007066DA"/>
    <w:rsid w:val="007102DF"/>
    <w:rsid w:val="00710990"/>
    <w:rsid w:val="00711BD9"/>
    <w:rsid w:val="0071201E"/>
    <w:rsid w:val="00713541"/>
    <w:rsid w:val="00716D19"/>
    <w:rsid w:val="00717068"/>
    <w:rsid w:val="0072197D"/>
    <w:rsid w:val="00721FD8"/>
    <w:rsid w:val="00722B7A"/>
    <w:rsid w:val="00722E06"/>
    <w:rsid w:val="0072307C"/>
    <w:rsid w:val="007236F2"/>
    <w:rsid w:val="00723E35"/>
    <w:rsid w:val="00725AF7"/>
    <w:rsid w:val="007264AA"/>
    <w:rsid w:val="0072712D"/>
    <w:rsid w:val="007308B2"/>
    <w:rsid w:val="00733892"/>
    <w:rsid w:val="00733C53"/>
    <w:rsid w:val="00733E77"/>
    <w:rsid w:val="007340D5"/>
    <w:rsid w:val="0073421A"/>
    <w:rsid w:val="00737C4C"/>
    <w:rsid w:val="007430A5"/>
    <w:rsid w:val="007445FE"/>
    <w:rsid w:val="00745F67"/>
    <w:rsid w:val="00751B6B"/>
    <w:rsid w:val="00752B80"/>
    <w:rsid w:val="00754EF9"/>
    <w:rsid w:val="007561CE"/>
    <w:rsid w:val="00756557"/>
    <w:rsid w:val="00756AB3"/>
    <w:rsid w:val="00756C21"/>
    <w:rsid w:val="007606E7"/>
    <w:rsid w:val="00760BC7"/>
    <w:rsid w:val="00762247"/>
    <w:rsid w:val="007635CA"/>
    <w:rsid w:val="007639D8"/>
    <w:rsid w:val="007639EB"/>
    <w:rsid w:val="00766547"/>
    <w:rsid w:val="00767696"/>
    <w:rsid w:val="00770234"/>
    <w:rsid w:val="00770B7B"/>
    <w:rsid w:val="007716E8"/>
    <w:rsid w:val="00773269"/>
    <w:rsid w:val="007734A9"/>
    <w:rsid w:val="00773606"/>
    <w:rsid w:val="00775154"/>
    <w:rsid w:val="0077588E"/>
    <w:rsid w:val="00775FDF"/>
    <w:rsid w:val="007761EA"/>
    <w:rsid w:val="0077689B"/>
    <w:rsid w:val="00777467"/>
    <w:rsid w:val="00777876"/>
    <w:rsid w:val="00780AE4"/>
    <w:rsid w:val="00780B17"/>
    <w:rsid w:val="0078126C"/>
    <w:rsid w:val="00781E63"/>
    <w:rsid w:val="0078404C"/>
    <w:rsid w:val="00785ED5"/>
    <w:rsid w:val="00787355"/>
    <w:rsid w:val="00787450"/>
    <w:rsid w:val="00787C5F"/>
    <w:rsid w:val="00790B5F"/>
    <w:rsid w:val="0079200D"/>
    <w:rsid w:val="0079335A"/>
    <w:rsid w:val="00793C1B"/>
    <w:rsid w:val="00794A00"/>
    <w:rsid w:val="00794AD3"/>
    <w:rsid w:val="007950D2"/>
    <w:rsid w:val="00795335"/>
    <w:rsid w:val="00796B49"/>
    <w:rsid w:val="00797888"/>
    <w:rsid w:val="007A0313"/>
    <w:rsid w:val="007A0D43"/>
    <w:rsid w:val="007A0DCE"/>
    <w:rsid w:val="007A0F29"/>
    <w:rsid w:val="007A1C60"/>
    <w:rsid w:val="007A2386"/>
    <w:rsid w:val="007A2CD3"/>
    <w:rsid w:val="007A3124"/>
    <w:rsid w:val="007A34DC"/>
    <w:rsid w:val="007A36E3"/>
    <w:rsid w:val="007A3A73"/>
    <w:rsid w:val="007A42B9"/>
    <w:rsid w:val="007A4A48"/>
    <w:rsid w:val="007A5048"/>
    <w:rsid w:val="007A515E"/>
    <w:rsid w:val="007A5277"/>
    <w:rsid w:val="007A52AC"/>
    <w:rsid w:val="007A621C"/>
    <w:rsid w:val="007A63ED"/>
    <w:rsid w:val="007A67D3"/>
    <w:rsid w:val="007A738E"/>
    <w:rsid w:val="007A7E3E"/>
    <w:rsid w:val="007B022E"/>
    <w:rsid w:val="007B033F"/>
    <w:rsid w:val="007B145D"/>
    <w:rsid w:val="007B1ADA"/>
    <w:rsid w:val="007B2992"/>
    <w:rsid w:val="007B3615"/>
    <w:rsid w:val="007B3843"/>
    <w:rsid w:val="007B47BC"/>
    <w:rsid w:val="007B49DA"/>
    <w:rsid w:val="007B4D84"/>
    <w:rsid w:val="007B6132"/>
    <w:rsid w:val="007B74B5"/>
    <w:rsid w:val="007B7695"/>
    <w:rsid w:val="007B7C28"/>
    <w:rsid w:val="007B7D94"/>
    <w:rsid w:val="007C0174"/>
    <w:rsid w:val="007C11D7"/>
    <w:rsid w:val="007C1371"/>
    <w:rsid w:val="007C1690"/>
    <w:rsid w:val="007C2443"/>
    <w:rsid w:val="007C24BE"/>
    <w:rsid w:val="007C3E0E"/>
    <w:rsid w:val="007C4255"/>
    <w:rsid w:val="007C5C3D"/>
    <w:rsid w:val="007C6832"/>
    <w:rsid w:val="007C6C13"/>
    <w:rsid w:val="007C6CE4"/>
    <w:rsid w:val="007D201D"/>
    <w:rsid w:val="007D281F"/>
    <w:rsid w:val="007D3550"/>
    <w:rsid w:val="007D391E"/>
    <w:rsid w:val="007D4D38"/>
    <w:rsid w:val="007D5ABF"/>
    <w:rsid w:val="007D66F5"/>
    <w:rsid w:val="007E082E"/>
    <w:rsid w:val="007E0CEA"/>
    <w:rsid w:val="007E1090"/>
    <w:rsid w:val="007E20DB"/>
    <w:rsid w:val="007E2783"/>
    <w:rsid w:val="007E4420"/>
    <w:rsid w:val="007E4C39"/>
    <w:rsid w:val="007E4F17"/>
    <w:rsid w:val="007E5312"/>
    <w:rsid w:val="007E5ACE"/>
    <w:rsid w:val="007E6C01"/>
    <w:rsid w:val="007E7677"/>
    <w:rsid w:val="007F0073"/>
    <w:rsid w:val="007F05D6"/>
    <w:rsid w:val="007F0794"/>
    <w:rsid w:val="007F1BF0"/>
    <w:rsid w:val="007F1CA6"/>
    <w:rsid w:val="007F2A53"/>
    <w:rsid w:val="007F2BFF"/>
    <w:rsid w:val="007F30D1"/>
    <w:rsid w:val="007F5FA0"/>
    <w:rsid w:val="007F6DCF"/>
    <w:rsid w:val="007F7649"/>
    <w:rsid w:val="00800D2D"/>
    <w:rsid w:val="008012AE"/>
    <w:rsid w:val="00802F10"/>
    <w:rsid w:val="00802F89"/>
    <w:rsid w:val="00804B3F"/>
    <w:rsid w:val="0080505F"/>
    <w:rsid w:val="00806521"/>
    <w:rsid w:val="00806FB3"/>
    <w:rsid w:val="00807C38"/>
    <w:rsid w:val="00810C1A"/>
    <w:rsid w:val="00810E20"/>
    <w:rsid w:val="00810F25"/>
    <w:rsid w:val="008121B6"/>
    <w:rsid w:val="00812808"/>
    <w:rsid w:val="00812CF6"/>
    <w:rsid w:val="008141B8"/>
    <w:rsid w:val="008145A3"/>
    <w:rsid w:val="00814DA5"/>
    <w:rsid w:val="00815B0E"/>
    <w:rsid w:val="00816319"/>
    <w:rsid w:val="0082025E"/>
    <w:rsid w:val="00820E0E"/>
    <w:rsid w:val="00820F53"/>
    <w:rsid w:val="0082205B"/>
    <w:rsid w:val="00822F7B"/>
    <w:rsid w:val="00823572"/>
    <w:rsid w:val="008241DD"/>
    <w:rsid w:val="0082467C"/>
    <w:rsid w:val="00825228"/>
    <w:rsid w:val="008253B9"/>
    <w:rsid w:val="00825AA0"/>
    <w:rsid w:val="00830A98"/>
    <w:rsid w:val="0083199E"/>
    <w:rsid w:val="00832828"/>
    <w:rsid w:val="00832932"/>
    <w:rsid w:val="0083296A"/>
    <w:rsid w:val="00832FB8"/>
    <w:rsid w:val="008333E4"/>
    <w:rsid w:val="00833C8C"/>
    <w:rsid w:val="00834B15"/>
    <w:rsid w:val="00834E38"/>
    <w:rsid w:val="00835355"/>
    <w:rsid w:val="00836783"/>
    <w:rsid w:val="00837143"/>
    <w:rsid w:val="0083728D"/>
    <w:rsid w:val="00837328"/>
    <w:rsid w:val="00837FB7"/>
    <w:rsid w:val="00840A4A"/>
    <w:rsid w:val="00843559"/>
    <w:rsid w:val="008435F0"/>
    <w:rsid w:val="00843722"/>
    <w:rsid w:val="00844ADD"/>
    <w:rsid w:val="008450C2"/>
    <w:rsid w:val="00845B0E"/>
    <w:rsid w:val="00845E8D"/>
    <w:rsid w:val="00846F0A"/>
    <w:rsid w:val="00847F36"/>
    <w:rsid w:val="00850049"/>
    <w:rsid w:val="00850703"/>
    <w:rsid w:val="00851169"/>
    <w:rsid w:val="0085289C"/>
    <w:rsid w:val="00853355"/>
    <w:rsid w:val="00854C49"/>
    <w:rsid w:val="008552C3"/>
    <w:rsid w:val="008554DF"/>
    <w:rsid w:val="00855624"/>
    <w:rsid w:val="00856017"/>
    <w:rsid w:val="00861389"/>
    <w:rsid w:val="00861A10"/>
    <w:rsid w:val="00862716"/>
    <w:rsid w:val="00862958"/>
    <w:rsid w:val="00863220"/>
    <w:rsid w:val="00863EFA"/>
    <w:rsid w:val="00864EF9"/>
    <w:rsid w:val="00865EDC"/>
    <w:rsid w:val="008669D7"/>
    <w:rsid w:val="00866C75"/>
    <w:rsid w:val="00866D99"/>
    <w:rsid w:val="00866F4F"/>
    <w:rsid w:val="008674F4"/>
    <w:rsid w:val="00867FF2"/>
    <w:rsid w:val="008702B7"/>
    <w:rsid w:val="008706C1"/>
    <w:rsid w:val="00870E1C"/>
    <w:rsid w:val="00870E3B"/>
    <w:rsid w:val="00871299"/>
    <w:rsid w:val="00871E78"/>
    <w:rsid w:val="00872A54"/>
    <w:rsid w:val="008730D6"/>
    <w:rsid w:val="00873B9F"/>
    <w:rsid w:val="00874FBB"/>
    <w:rsid w:val="008764A0"/>
    <w:rsid w:val="00876E43"/>
    <w:rsid w:val="00881835"/>
    <w:rsid w:val="008827A7"/>
    <w:rsid w:val="00882D5A"/>
    <w:rsid w:val="008833C2"/>
    <w:rsid w:val="008835DA"/>
    <w:rsid w:val="008848AC"/>
    <w:rsid w:val="00885B04"/>
    <w:rsid w:val="0088602D"/>
    <w:rsid w:val="008860AD"/>
    <w:rsid w:val="00886565"/>
    <w:rsid w:val="00886AEB"/>
    <w:rsid w:val="00886D08"/>
    <w:rsid w:val="0088756A"/>
    <w:rsid w:val="0089034A"/>
    <w:rsid w:val="008917DB"/>
    <w:rsid w:val="0089307E"/>
    <w:rsid w:val="00893218"/>
    <w:rsid w:val="00893D4F"/>
    <w:rsid w:val="008952CF"/>
    <w:rsid w:val="00895426"/>
    <w:rsid w:val="008957AC"/>
    <w:rsid w:val="00895DB7"/>
    <w:rsid w:val="00896D78"/>
    <w:rsid w:val="00897DF6"/>
    <w:rsid w:val="008A240C"/>
    <w:rsid w:val="008A32FB"/>
    <w:rsid w:val="008A3E69"/>
    <w:rsid w:val="008A4278"/>
    <w:rsid w:val="008A5B56"/>
    <w:rsid w:val="008A6056"/>
    <w:rsid w:val="008A6715"/>
    <w:rsid w:val="008B114B"/>
    <w:rsid w:val="008B1B70"/>
    <w:rsid w:val="008B3349"/>
    <w:rsid w:val="008B3BB7"/>
    <w:rsid w:val="008B49B1"/>
    <w:rsid w:val="008B4A22"/>
    <w:rsid w:val="008B4A36"/>
    <w:rsid w:val="008B4D42"/>
    <w:rsid w:val="008B51CA"/>
    <w:rsid w:val="008B5247"/>
    <w:rsid w:val="008B5724"/>
    <w:rsid w:val="008B5771"/>
    <w:rsid w:val="008B5B37"/>
    <w:rsid w:val="008B66A0"/>
    <w:rsid w:val="008B67DD"/>
    <w:rsid w:val="008B6DE8"/>
    <w:rsid w:val="008C02A0"/>
    <w:rsid w:val="008C0CA0"/>
    <w:rsid w:val="008C0EA2"/>
    <w:rsid w:val="008C0FE8"/>
    <w:rsid w:val="008C1DF5"/>
    <w:rsid w:val="008C4568"/>
    <w:rsid w:val="008C4DBD"/>
    <w:rsid w:val="008C714A"/>
    <w:rsid w:val="008C7BE9"/>
    <w:rsid w:val="008D0530"/>
    <w:rsid w:val="008D0BE2"/>
    <w:rsid w:val="008D1D14"/>
    <w:rsid w:val="008D214C"/>
    <w:rsid w:val="008D26AD"/>
    <w:rsid w:val="008D3A07"/>
    <w:rsid w:val="008D4094"/>
    <w:rsid w:val="008D4B08"/>
    <w:rsid w:val="008D4CB7"/>
    <w:rsid w:val="008D4CE6"/>
    <w:rsid w:val="008D5390"/>
    <w:rsid w:val="008D5A2C"/>
    <w:rsid w:val="008E1DAA"/>
    <w:rsid w:val="008E34CC"/>
    <w:rsid w:val="008E3FD8"/>
    <w:rsid w:val="008E4007"/>
    <w:rsid w:val="008E5740"/>
    <w:rsid w:val="008E74C7"/>
    <w:rsid w:val="008F0A6C"/>
    <w:rsid w:val="008F0E29"/>
    <w:rsid w:val="008F0E5E"/>
    <w:rsid w:val="008F15D5"/>
    <w:rsid w:val="008F3250"/>
    <w:rsid w:val="008F5443"/>
    <w:rsid w:val="008F65E3"/>
    <w:rsid w:val="008F66F8"/>
    <w:rsid w:val="008F6980"/>
    <w:rsid w:val="008F719B"/>
    <w:rsid w:val="0090057B"/>
    <w:rsid w:val="00903183"/>
    <w:rsid w:val="009031D4"/>
    <w:rsid w:val="009032A0"/>
    <w:rsid w:val="0090373C"/>
    <w:rsid w:val="009046CF"/>
    <w:rsid w:val="0090526E"/>
    <w:rsid w:val="009056C8"/>
    <w:rsid w:val="00907808"/>
    <w:rsid w:val="0091173A"/>
    <w:rsid w:val="00911781"/>
    <w:rsid w:val="00912B0E"/>
    <w:rsid w:val="00912E44"/>
    <w:rsid w:val="00915109"/>
    <w:rsid w:val="009162BD"/>
    <w:rsid w:val="00916ACB"/>
    <w:rsid w:val="00916C14"/>
    <w:rsid w:val="009179C3"/>
    <w:rsid w:val="0092052E"/>
    <w:rsid w:val="00920DA9"/>
    <w:rsid w:val="0092119C"/>
    <w:rsid w:val="00921D72"/>
    <w:rsid w:val="00922BF7"/>
    <w:rsid w:val="009245B4"/>
    <w:rsid w:val="00924720"/>
    <w:rsid w:val="00925E1C"/>
    <w:rsid w:val="00926680"/>
    <w:rsid w:val="00927C0D"/>
    <w:rsid w:val="00931252"/>
    <w:rsid w:val="00932B1F"/>
    <w:rsid w:val="00933016"/>
    <w:rsid w:val="009333B9"/>
    <w:rsid w:val="00935EC6"/>
    <w:rsid w:val="009361E3"/>
    <w:rsid w:val="0093724C"/>
    <w:rsid w:val="009376BE"/>
    <w:rsid w:val="009400DC"/>
    <w:rsid w:val="00940291"/>
    <w:rsid w:val="00941020"/>
    <w:rsid w:val="009415D0"/>
    <w:rsid w:val="00941BC0"/>
    <w:rsid w:val="00942533"/>
    <w:rsid w:val="00942B12"/>
    <w:rsid w:val="00942BCA"/>
    <w:rsid w:val="00943530"/>
    <w:rsid w:val="0094534D"/>
    <w:rsid w:val="00945EE8"/>
    <w:rsid w:val="00945F3A"/>
    <w:rsid w:val="00946A6F"/>
    <w:rsid w:val="009474A4"/>
    <w:rsid w:val="00951934"/>
    <w:rsid w:val="00952490"/>
    <w:rsid w:val="0095258D"/>
    <w:rsid w:val="00953125"/>
    <w:rsid w:val="0095582B"/>
    <w:rsid w:val="00956BD1"/>
    <w:rsid w:val="00960DE6"/>
    <w:rsid w:val="00960ED3"/>
    <w:rsid w:val="00960F00"/>
    <w:rsid w:val="0096207A"/>
    <w:rsid w:val="009627C7"/>
    <w:rsid w:val="00965B98"/>
    <w:rsid w:val="00967DDD"/>
    <w:rsid w:val="009704CA"/>
    <w:rsid w:val="00970579"/>
    <w:rsid w:val="0097270A"/>
    <w:rsid w:val="009733F9"/>
    <w:rsid w:val="00973605"/>
    <w:rsid w:val="00973658"/>
    <w:rsid w:val="00973CCF"/>
    <w:rsid w:val="00973D53"/>
    <w:rsid w:val="00974368"/>
    <w:rsid w:val="0097468F"/>
    <w:rsid w:val="00976DE8"/>
    <w:rsid w:val="00977DCC"/>
    <w:rsid w:val="00982F1D"/>
    <w:rsid w:val="0098554F"/>
    <w:rsid w:val="00986401"/>
    <w:rsid w:val="009868BA"/>
    <w:rsid w:val="00986EBB"/>
    <w:rsid w:val="00987709"/>
    <w:rsid w:val="00990A3C"/>
    <w:rsid w:val="009911D2"/>
    <w:rsid w:val="00991369"/>
    <w:rsid w:val="00991B89"/>
    <w:rsid w:val="00992007"/>
    <w:rsid w:val="009922DD"/>
    <w:rsid w:val="00992CE0"/>
    <w:rsid w:val="00992FD2"/>
    <w:rsid w:val="00993E5C"/>
    <w:rsid w:val="00994152"/>
    <w:rsid w:val="00994941"/>
    <w:rsid w:val="00994D31"/>
    <w:rsid w:val="00995C84"/>
    <w:rsid w:val="00996062"/>
    <w:rsid w:val="009964D7"/>
    <w:rsid w:val="00996EFE"/>
    <w:rsid w:val="00997052"/>
    <w:rsid w:val="00997775"/>
    <w:rsid w:val="009978A0"/>
    <w:rsid w:val="00997C84"/>
    <w:rsid w:val="009A0531"/>
    <w:rsid w:val="009A2E71"/>
    <w:rsid w:val="009A4668"/>
    <w:rsid w:val="009A4FC1"/>
    <w:rsid w:val="009A5008"/>
    <w:rsid w:val="009A507B"/>
    <w:rsid w:val="009A5DD8"/>
    <w:rsid w:val="009A6DD3"/>
    <w:rsid w:val="009A70C3"/>
    <w:rsid w:val="009A7217"/>
    <w:rsid w:val="009A7DCF"/>
    <w:rsid w:val="009B0F4B"/>
    <w:rsid w:val="009B1A1E"/>
    <w:rsid w:val="009B1ECC"/>
    <w:rsid w:val="009B4314"/>
    <w:rsid w:val="009B7087"/>
    <w:rsid w:val="009C3A05"/>
    <w:rsid w:val="009C4161"/>
    <w:rsid w:val="009C5132"/>
    <w:rsid w:val="009C559C"/>
    <w:rsid w:val="009C6004"/>
    <w:rsid w:val="009C6150"/>
    <w:rsid w:val="009C6E88"/>
    <w:rsid w:val="009C7A78"/>
    <w:rsid w:val="009C7CB5"/>
    <w:rsid w:val="009C7CE1"/>
    <w:rsid w:val="009D0680"/>
    <w:rsid w:val="009D26A9"/>
    <w:rsid w:val="009D397B"/>
    <w:rsid w:val="009D4AF0"/>
    <w:rsid w:val="009D5129"/>
    <w:rsid w:val="009D75E4"/>
    <w:rsid w:val="009D772A"/>
    <w:rsid w:val="009E0A0A"/>
    <w:rsid w:val="009E131C"/>
    <w:rsid w:val="009E2D7A"/>
    <w:rsid w:val="009E375B"/>
    <w:rsid w:val="009E39B9"/>
    <w:rsid w:val="009E3C12"/>
    <w:rsid w:val="009E5E73"/>
    <w:rsid w:val="009E6408"/>
    <w:rsid w:val="009E68D8"/>
    <w:rsid w:val="009E745F"/>
    <w:rsid w:val="009E756E"/>
    <w:rsid w:val="009F00EC"/>
    <w:rsid w:val="009F1628"/>
    <w:rsid w:val="009F1C89"/>
    <w:rsid w:val="009F256F"/>
    <w:rsid w:val="009F2BDC"/>
    <w:rsid w:val="009F3E83"/>
    <w:rsid w:val="009F4311"/>
    <w:rsid w:val="009F4B58"/>
    <w:rsid w:val="009F4F44"/>
    <w:rsid w:val="009F530D"/>
    <w:rsid w:val="009F53E2"/>
    <w:rsid w:val="009F68BD"/>
    <w:rsid w:val="009F6ECC"/>
    <w:rsid w:val="009F7B91"/>
    <w:rsid w:val="00A00D1F"/>
    <w:rsid w:val="00A02163"/>
    <w:rsid w:val="00A02A8B"/>
    <w:rsid w:val="00A02D34"/>
    <w:rsid w:val="00A0307B"/>
    <w:rsid w:val="00A03264"/>
    <w:rsid w:val="00A0388B"/>
    <w:rsid w:val="00A03E2E"/>
    <w:rsid w:val="00A044D3"/>
    <w:rsid w:val="00A047E8"/>
    <w:rsid w:val="00A0482D"/>
    <w:rsid w:val="00A04D70"/>
    <w:rsid w:val="00A05A65"/>
    <w:rsid w:val="00A05FB5"/>
    <w:rsid w:val="00A07890"/>
    <w:rsid w:val="00A1118F"/>
    <w:rsid w:val="00A11EB1"/>
    <w:rsid w:val="00A123BE"/>
    <w:rsid w:val="00A123DB"/>
    <w:rsid w:val="00A13551"/>
    <w:rsid w:val="00A13D02"/>
    <w:rsid w:val="00A16B88"/>
    <w:rsid w:val="00A1784C"/>
    <w:rsid w:val="00A17C26"/>
    <w:rsid w:val="00A20A25"/>
    <w:rsid w:val="00A21F6E"/>
    <w:rsid w:val="00A22ED4"/>
    <w:rsid w:val="00A239AF"/>
    <w:rsid w:val="00A23DC7"/>
    <w:rsid w:val="00A23E9A"/>
    <w:rsid w:val="00A247B7"/>
    <w:rsid w:val="00A24F7C"/>
    <w:rsid w:val="00A271C2"/>
    <w:rsid w:val="00A275A2"/>
    <w:rsid w:val="00A27ACA"/>
    <w:rsid w:val="00A27AE6"/>
    <w:rsid w:val="00A27FCB"/>
    <w:rsid w:val="00A30058"/>
    <w:rsid w:val="00A3034C"/>
    <w:rsid w:val="00A31836"/>
    <w:rsid w:val="00A31B25"/>
    <w:rsid w:val="00A329A3"/>
    <w:rsid w:val="00A32CEC"/>
    <w:rsid w:val="00A3305F"/>
    <w:rsid w:val="00A33D2C"/>
    <w:rsid w:val="00A343EF"/>
    <w:rsid w:val="00A345C0"/>
    <w:rsid w:val="00A3463A"/>
    <w:rsid w:val="00A34E73"/>
    <w:rsid w:val="00A35519"/>
    <w:rsid w:val="00A35DD1"/>
    <w:rsid w:val="00A36C86"/>
    <w:rsid w:val="00A3789B"/>
    <w:rsid w:val="00A402C3"/>
    <w:rsid w:val="00A42008"/>
    <w:rsid w:val="00A423D1"/>
    <w:rsid w:val="00A425BB"/>
    <w:rsid w:val="00A4287E"/>
    <w:rsid w:val="00A44E97"/>
    <w:rsid w:val="00A453B4"/>
    <w:rsid w:val="00A45DF9"/>
    <w:rsid w:val="00A45F66"/>
    <w:rsid w:val="00A45FE4"/>
    <w:rsid w:val="00A462E2"/>
    <w:rsid w:val="00A471F3"/>
    <w:rsid w:val="00A47707"/>
    <w:rsid w:val="00A50042"/>
    <w:rsid w:val="00A508AE"/>
    <w:rsid w:val="00A50A6C"/>
    <w:rsid w:val="00A521E0"/>
    <w:rsid w:val="00A54108"/>
    <w:rsid w:val="00A56227"/>
    <w:rsid w:val="00A56BCF"/>
    <w:rsid w:val="00A570C8"/>
    <w:rsid w:val="00A57425"/>
    <w:rsid w:val="00A61588"/>
    <w:rsid w:val="00A61903"/>
    <w:rsid w:val="00A619B7"/>
    <w:rsid w:val="00A619E5"/>
    <w:rsid w:val="00A62A55"/>
    <w:rsid w:val="00A63DCE"/>
    <w:rsid w:val="00A66A37"/>
    <w:rsid w:val="00A66D54"/>
    <w:rsid w:val="00A700A6"/>
    <w:rsid w:val="00A700FB"/>
    <w:rsid w:val="00A7050E"/>
    <w:rsid w:val="00A70E2B"/>
    <w:rsid w:val="00A71670"/>
    <w:rsid w:val="00A71A37"/>
    <w:rsid w:val="00A71D6F"/>
    <w:rsid w:val="00A721FD"/>
    <w:rsid w:val="00A7237F"/>
    <w:rsid w:val="00A724F6"/>
    <w:rsid w:val="00A7326E"/>
    <w:rsid w:val="00A73664"/>
    <w:rsid w:val="00A73CF2"/>
    <w:rsid w:val="00A76552"/>
    <w:rsid w:val="00A77229"/>
    <w:rsid w:val="00A80422"/>
    <w:rsid w:val="00A80600"/>
    <w:rsid w:val="00A8130B"/>
    <w:rsid w:val="00A81614"/>
    <w:rsid w:val="00A81669"/>
    <w:rsid w:val="00A81A65"/>
    <w:rsid w:val="00A829E5"/>
    <w:rsid w:val="00A847A1"/>
    <w:rsid w:val="00A8552F"/>
    <w:rsid w:val="00A86793"/>
    <w:rsid w:val="00A87264"/>
    <w:rsid w:val="00A8760F"/>
    <w:rsid w:val="00A900F0"/>
    <w:rsid w:val="00A904CB"/>
    <w:rsid w:val="00A91223"/>
    <w:rsid w:val="00A91CDF"/>
    <w:rsid w:val="00A92242"/>
    <w:rsid w:val="00A92E70"/>
    <w:rsid w:val="00A94045"/>
    <w:rsid w:val="00A94DB7"/>
    <w:rsid w:val="00A95491"/>
    <w:rsid w:val="00A969E9"/>
    <w:rsid w:val="00A96CCA"/>
    <w:rsid w:val="00AA09E7"/>
    <w:rsid w:val="00AA0A1A"/>
    <w:rsid w:val="00AA0FC0"/>
    <w:rsid w:val="00AA142F"/>
    <w:rsid w:val="00AA1734"/>
    <w:rsid w:val="00AA3C36"/>
    <w:rsid w:val="00AA4605"/>
    <w:rsid w:val="00AA48AA"/>
    <w:rsid w:val="00AA4F91"/>
    <w:rsid w:val="00AA501D"/>
    <w:rsid w:val="00AA5B08"/>
    <w:rsid w:val="00AA6DFA"/>
    <w:rsid w:val="00AA75F8"/>
    <w:rsid w:val="00AA7B3A"/>
    <w:rsid w:val="00AB1FA1"/>
    <w:rsid w:val="00AB31F9"/>
    <w:rsid w:val="00AB3F05"/>
    <w:rsid w:val="00AB4391"/>
    <w:rsid w:val="00AB4508"/>
    <w:rsid w:val="00AB4DB7"/>
    <w:rsid w:val="00AB52E0"/>
    <w:rsid w:val="00AB5431"/>
    <w:rsid w:val="00AB62DE"/>
    <w:rsid w:val="00AC088D"/>
    <w:rsid w:val="00AC0EED"/>
    <w:rsid w:val="00AC1BD8"/>
    <w:rsid w:val="00AC1DF9"/>
    <w:rsid w:val="00AC2CF1"/>
    <w:rsid w:val="00AC3D5D"/>
    <w:rsid w:val="00AC41F8"/>
    <w:rsid w:val="00AC4474"/>
    <w:rsid w:val="00AC4BE9"/>
    <w:rsid w:val="00AC5E85"/>
    <w:rsid w:val="00AC6FC3"/>
    <w:rsid w:val="00AC71F0"/>
    <w:rsid w:val="00AC759D"/>
    <w:rsid w:val="00AD071C"/>
    <w:rsid w:val="00AD11E0"/>
    <w:rsid w:val="00AD1202"/>
    <w:rsid w:val="00AD1833"/>
    <w:rsid w:val="00AD2319"/>
    <w:rsid w:val="00AD241F"/>
    <w:rsid w:val="00AD31D7"/>
    <w:rsid w:val="00AD3794"/>
    <w:rsid w:val="00AD3DB5"/>
    <w:rsid w:val="00AD49F6"/>
    <w:rsid w:val="00AD5C11"/>
    <w:rsid w:val="00AD5F2A"/>
    <w:rsid w:val="00AD5FFE"/>
    <w:rsid w:val="00AD7E64"/>
    <w:rsid w:val="00AE15C8"/>
    <w:rsid w:val="00AE171D"/>
    <w:rsid w:val="00AE2CCF"/>
    <w:rsid w:val="00AE34BA"/>
    <w:rsid w:val="00AE3D64"/>
    <w:rsid w:val="00AE4112"/>
    <w:rsid w:val="00AE498B"/>
    <w:rsid w:val="00AE550B"/>
    <w:rsid w:val="00AE5687"/>
    <w:rsid w:val="00AF1415"/>
    <w:rsid w:val="00AF15B9"/>
    <w:rsid w:val="00AF3324"/>
    <w:rsid w:val="00AF3E6B"/>
    <w:rsid w:val="00AF4568"/>
    <w:rsid w:val="00AF7395"/>
    <w:rsid w:val="00AF7DD8"/>
    <w:rsid w:val="00B000C3"/>
    <w:rsid w:val="00B02167"/>
    <w:rsid w:val="00B02ADB"/>
    <w:rsid w:val="00B042A3"/>
    <w:rsid w:val="00B049FF"/>
    <w:rsid w:val="00B05FCE"/>
    <w:rsid w:val="00B060FD"/>
    <w:rsid w:val="00B12597"/>
    <w:rsid w:val="00B12972"/>
    <w:rsid w:val="00B12A66"/>
    <w:rsid w:val="00B13006"/>
    <w:rsid w:val="00B1391B"/>
    <w:rsid w:val="00B13C59"/>
    <w:rsid w:val="00B143BE"/>
    <w:rsid w:val="00B14DF4"/>
    <w:rsid w:val="00B201CB"/>
    <w:rsid w:val="00B20DA7"/>
    <w:rsid w:val="00B20FE8"/>
    <w:rsid w:val="00B21315"/>
    <w:rsid w:val="00B21728"/>
    <w:rsid w:val="00B21A87"/>
    <w:rsid w:val="00B23490"/>
    <w:rsid w:val="00B236B1"/>
    <w:rsid w:val="00B23949"/>
    <w:rsid w:val="00B23CF0"/>
    <w:rsid w:val="00B24884"/>
    <w:rsid w:val="00B254AA"/>
    <w:rsid w:val="00B27120"/>
    <w:rsid w:val="00B2731C"/>
    <w:rsid w:val="00B3056B"/>
    <w:rsid w:val="00B31BE7"/>
    <w:rsid w:val="00B35371"/>
    <w:rsid w:val="00B402D8"/>
    <w:rsid w:val="00B4097B"/>
    <w:rsid w:val="00B412BD"/>
    <w:rsid w:val="00B421F3"/>
    <w:rsid w:val="00B431C1"/>
    <w:rsid w:val="00B4434B"/>
    <w:rsid w:val="00B44CEE"/>
    <w:rsid w:val="00B472FF"/>
    <w:rsid w:val="00B47F75"/>
    <w:rsid w:val="00B5100F"/>
    <w:rsid w:val="00B510D2"/>
    <w:rsid w:val="00B5110B"/>
    <w:rsid w:val="00B5113E"/>
    <w:rsid w:val="00B5191F"/>
    <w:rsid w:val="00B52DB3"/>
    <w:rsid w:val="00B53622"/>
    <w:rsid w:val="00B540DB"/>
    <w:rsid w:val="00B542A6"/>
    <w:rsid w:val="00B546E0"/>
    <w:rsid w:val="00B56847"/>
    <w:rsid w:val="00B56E8F"/>
    <w:rsid w:val="00B5705F"/>
    <w:rsid w:val="00B61BD3"/>
    <w:rsid w:val="00B61E14"/>
    <w:rsid w:val="00B62442"/>
    <w:rsid w:val="00B62DC4"/>
    <w:rsid w:val="00B64063"/>
    <w:rsid w:val="00B64AB4"/>
    <w:rsid w:val="00B66C7D"/>
    <w:rsid w:val="00B708CA"/>
    <w:rsid w:val="00B70D1F"/>
    <w:rsid w:val="00B711C3"/>
    <w:rsid w:val="00B71DBE"/>
    <w:rsid w:val="00B71E9E"/>
    <w:rsid w:val="00B72779"/>
    <w:rsid w:val="00B72944"/>
    <w:rsid w:val="00B73567"/>
    <w:rsid w:val="00B735F3"/>
    <w:rsid w:val="00B73755"/>
    <w:rsid w:val="00B738B9"/>
    <w:rsid w:val="00B741A5"/>
    <w:rsid w:val="00B74A91"/>
    <w:rsid w:val="00B767CC"/>
    <w:rsid w:val="00B80443"/>
    <w:rsid w:val="00B805DF"/>
    <w:rsid w:val="00B813CE"/>
    <w:rsid w:val="00B82671"/>
    <w:rsid w:val="00B83161"/>
    <w:rsid w:val="00B84B02"/>
    <w:rsid w:val="00B85E1C"/>
    <w:rsid w:val="00B860AF"/>
    <w:rsid w:val="00B86765"/>
    <w:rsid w:val="00B86A6A"/>
    <w:rsid w:val="00B873E9"/>
    <w:rsid w:val="00B91FAB"/>
    <w:rsid w:val="00B92314"/>
    <w:rsid w:val="00B936D5"/>
    <w:rsid w:val="00B940BE"/>
    <w:rsid w:val="00B94E0D"/>
    <w:rsid w:val="00B95D29"/>
    <w:rsid w:val="00B96092"/>
    <w:rsid w:val="00B9734F"/>
    <w:rsid w:val="00B97C62"/>
    <w:rsid w:val="00B97DBF"/>
    <w:rsid w:val="00BA089A"/>
    <w:rsid w:val="00BA0AD1"/>
    <w:rsid w:val="00BA10FB"/>
    <w:rsid w:val="00BA16E8"/>
    <w:rsid w:val="00BA1F9F"/>
    <w:rsid w:val="00BA219F"/>
    <w:rsid w:val="00BA2814"/>
    <w:rsid w:val="00BA4284"/>
    <w:rsid w:val="00BA4B6E"/>
    <w:rsid w:val="00BA5750"/>
    <w:rsid w:val="00BA6208"/>
    <w:rsid w:val="00BA630B"/>
    <w:rsid w:val="00BA7D87"/>
    <w:rsid w:val="00BB036B"/>
    <w:rsid w:val="00BB194E"/>
    <w:rsid w:val="00BB3AE8"/>
    <w:rsid w:val="00BB4A74"/>
    <w:rsid w:val="00BB742F"/>
    <w:rsid w:val="00BB74D2"/>
    <w:rsid w:val="00BC043D"/>
    <w:rsid w:val="00BC0862"/>
    <w:rsid w:val="00BC0C35"/>
    <w:rsid w:val="00BC104E"/>
    <w:rsid w:val="00BC12B6"/>
    <w:rsid w:val="00BC1662"/>
    <w:rsid w:val="00BC3261"/>
    <w:rsid w:val="00BC3B6B"/>
    <w:rsid w:val="00BC4D76"/>
    <w:rsid w:val="00BC53C7"/>
    <w:rsid w:val="00BC5CA9"/>
    <w:rsid w:val="00BC662D"/>
    <w:rsid w:val="00BC6676"/>
    <w:rsid w:val="00BD11F8"/>
    <w:rsid w:val="00BD1F44"/>
    <w:rsid w:val="00BD31CA"/>
    <w:rsid w:val="00BD3289"/>
    <w:rsid w:val="00BD4D52"/>
    <w:rsid w:val="00BD6319"/>
    <w:rsid w:val="00BD70FA"/>
    <w:rsid w:val="00BD7C73"/>
    <w:rsid w:val="00BE0C43"/>
    <w:rsid w:val="00BE0E66"/>
    <w:rsid w:val="00BE1EA7"/>
    <w:rsid w:val="00BE2F8D"/>
    <w:rsid w:val="00BE6060"/>
    <w:rsid w:val="00BE67D1"/>
    <w:rsid w:val="00BE7128"/>
    <w:rsid w:val="00BE7247"/>
    <w:rsid w:val="00BE7423"/>
    <w:rsid w:val="00BF0716"/>
    <w:rsid w:val="00BF26BF"/>
    <w:rsid w:val="00BF3A63"/>
    <w:rsid w:val="00BF4F77"/>
    <w:rsid w:val="00BF606A"/>
    <w:rsid w:val="00BF63AB"/>
    <w:rsid w:val="00BF7EB7"/>
    <w:rsid w:val="00C00DED"/>
    <w:rsid w:val="00C0132A"/>
    <w:rsid w:val="00C020F5"/>
    <w:rsid w:val="00C0311A"/>
    <w:rsid w:val="00C047FF"/>
    <w:rsid w:val="00C04D06"/>
    <w:rsid w:val="00C052EF"/>
    <w:rsid w:val="00C06D20"/>
    <w:rsid w:val="00C07405"/>
    <w:rsid w:val="00C10D33"/>
    <w:rsid w:val="00C10D7C"/>
    <w:rsid w:val="00C12110"/>
    <w:rsid w:val="00C127BD"/>
    <w:rsid w:val="00C12899"/>
    <w:rsid w:val="00C13F1A"/>
    <w:rsid w:val="00C14DF9"/>
    <w:rsid w:val="00C17EB6"/>
    <w:rsid w:val="00C201DB"/>
    <w:rsid w:val="00C20C7D"/>
    <w:rsid w:val="00C20D4B"/>
    <w:rsid w:val="00C22DF3"/>
    <w:rsid w:val="00C22F48"/>
    <w:rsid w:val="00C22F8F"/>
    <w:rsid w:val="00C239C0"/>
    <w:rsid w:val="00C23A5C"/>
    <w:rsid w:val="00C23EB8"/>
    <w:rsid w:val="00C243CB"/>
    <w:rsid w:val="00C2568B"/>
    <w:rsid w:val="00C25A20"/>
    <w:rsid w:val="00C26769"/>
    <w:rsid w:val="00C2750D"/>
    <w:rsid w:val="00C3023D"/>
    <w:rsid w:val="00C30700"/>
    <w:rsid w:val="00C30E9A"/>
    <w:rsid w:val="00C31B4C"/>
    <w:rsid w:val="00C32465"/>
    <w:rsid w:val="00C32955"/>
    <w:rsid w:val="00C3332D"/>
    <w:rsid w:val="00C34A86"/>
    <w:rsid w:val="00C35198"/>
    <w:rsid w:val="00C37201"/>
    <w:rsid w:val="00C37A28"/>
    <w:rsid w:val="00C40B9B"/>
    <w:rsid w:val="00C40BC4"/>
    <w:rsid w:val="00C412B5"/>
    <w:rsid w:val="00C413CA"/>
    <w:rsid w:val="00C41A7C"/>
    <w:rsid w:val="00C42790"/>
    <w:rsid w:val="00C43CBD"/>
    <w:rsid w:val="00C44F82"/>
    <w:rsid w:val="00C454CF"/>
    <w:rsid w:val="00C45D3F"/>
    <w:rsid w:val="00C461B8"/>
    <w:rsid w:val="00C46552"/>
    <w:rsid w:val="00C4770B"/>
    <w:rsid w:val="00C50008"/>
    <w:rsid w:val="00C50798"/>
    <w:rsid w:val="00C51538"/>
    <w:rsid w:val="00C5263B"/>
    <w:rsid w:val="00C52D85"/>
    <w:rsid w:val="00C544C3"/>
    <w:rsid w:val="00C56C02"/>
    <w:rsid w:val="00C607B0"/>
    <w:rsid w:val="00C60CFD"/>
    <w:rsid w:val="00C617B5"/>
    <w:rsid w:val="00C61D32"/>
    <w:rsid w:val="00C6207C"/>
    <w:rsid w:val="00C63C68"/>
    <w:rsid w:val="00C64110"/>
    <w:rsid w:val="00C67891"/>
    <w:rsid w:val="00C702FC"/>
    <w:rsid w:val="00C71300"/>
    <w:rsid w:val="00C726A7"/>
    <w:rsid w:val="00C72B3D"/>
    <w:rsid w:val="00C72DFB"/>
    <w:rsid w:val="00C7313B"/>
    <w:rsid w:val="00C748F9"/>
    <w:rsid w:val="00C75410"/>
    <w:rsid w:val="00C75B75"/>
    <w:rsid w:val="00C803A9"/>
    <w:rsid w:val="00C8176F"/>
    <w:rsid w:val="00C82148"/>
    <w:rsid w:val="00C828E1"/>
    <w:rsid w:val="00C82B33"/>
    <w:rsid w:val="00C839AB"/>
    <w:rsid w:val="00C83FC8"/>
    <w:rsid w:val="00C84758"/>
    <w:rsid w:val="00C84DC5"/>
    <w:rsid w:val="00C85970"/>
    <w:rsid w:val="00C902F6"/>
    <w:rsid w:val="00C91986"/>
    <w:rsid w:val="00C92E25"/>
    <w:rsid w:val="00C93F08"/>
    <w:rsid w:val="00C93F57"/>
    <w:rsid w:val="00C94127"/>
    <w:rsid w:val="00C9421B"/>
    <w:rsid w:val="00C94FF0"/>
    <w:rsid w:val="00C95CB5"/>
    <w:rsid w:val="00C96403"/>
    <w:rsid w:val="00C970CA"/>
    <w:rsid w:val="00CA186C"/>
    <w:rsid w:val="00CA21F7"/>
    <w:rsid w:val="00CA2557"/>
    <w:rsid w:val="00CA2A3B"/>
    <w:rsid w:val="00CA3259"/>
    <w:rsid w:val="00CA372E"/>
    <w:rsid w:val="00CA3785"/>
    <w:rsid w:val="00CA4C3C"/>
    <w:rsid w:val="00CA4FAB"/>
    <w:rsid w:val="00CA51F0"/>
    <w:rsid w:val="00CA5E12"/>
    <w:rsid w:val="00CA6640"/>
    <w:rsid w:val="00CA7732"/>
    <w:rsid w:val="00CB0233"/>
    <w:rsid w:val="00CB0D83"/>
    <w:rsid w:val="00CB208D"/>
    <w:rsid w:val="00CB262C"/>
    <w:rsid w:val="00CB2936"/>
    <w:rsid w:val="00CB2D57"/>
    <w:rsid w:val="00CB42A0"/>
    <w:rsid w:val="00CB4AE1"/>
    <w:rsid w:val="00CB4AF7"/>
    <w:rsid w:val="00CB5881"/>
    <w:rsid w:val="00CB595B"/>
    <w:rsid w:val="00CB7779"/>
    <w:rsid w:val="00CC14DD"/>
    <w:rsid w:val="00CC2042"/>
    <w:rsid w:val="00CC218F"/>
    <w:rsid w:val="00CC31AC"/>
    <w:rsid w:val="00CC3C37"/>
    <w:rsid w:val="00CC40D5"/>
    <w:rsid w:val="00CC58D5"/>
    <w:rsid w:val="00CC5F31"/>
    <w:rsid w:val="00CC62E5"/>
    <w:rsid w:val="00CC63B7"/>
    <w:rsid w:val="00CC7E56"/>
    <w:rsid w:val="00CD04E4"/>
    <w:rsid w:val="00CD0B0A"/>
    <w:rsid w:val="00CD141F"/>
    <w:rsid w:val="00CD210D"/>
    <w:rsid w:val="00CD48C1"/>
    <w:rsid w:val="00CD52AD"/>
    <w:rsid w:val="00CD55B6"/>
    <w:rsid w:val="00CD687E"/>
    <w:rsid w:val="00CE001E"/>
    <w:rsid w:val="00CE024B"/>
    <w:rsid w:val="00CE041A"/>
    <w:rsid w:val="00CE0B40"/>
    <w:rsid w:val="00CE0F7C"/>
    <w:rsid w:val="00CE132B"/>
    <w:rsid w:val="00CE15EE"/>
    <w:rsid w:val="00CE22F3"/>
    <w:rsid w:val="00CE2E53"/>
    <w:rsid w:val="00CE2E78"/>
    <w:rsid w:val="00CE3508"/>
    <w:rsid w:val="00CE3635"/>
    <w:rsid w:val="00CE51B2"/>
    <w:rsid w:val="00CE543C"/>
    <w:rsid w:val="00CE549F"/>
    <w:rsid w:val="00CF0343"/>
    <w:rsid w:val="00CF059F"/>
    <w:rsid w:val="00CF1BF1"/>
    <w:rsid w:val="00CF1F39"/>
    <w:rsid w:val="00CF2726"/>
    <w:rsid w:val="00CF2EE4"/>
    <w:rsid w:val="00CF3217"/>
    <w:rsid w:val="00CF36B5"/>
    <w:rsid w:val="00CF4058"/>
    <w:rsid w:val="00CF4843"/>
    <w:rsid w:val="00CF48C8"/>
    <w:rsid w:val="00CF4C88"/>
    <w:rsid w:val="00CF57F0"/>
    <w:rsid w:val="00CF7F78"/>
    <w:rsid w:val="00D0052F"/>
    <w:rsid w:val="00D0064E"/>
    <w:rsid w:val="00D00C9D"/>
    <w:rsid w:val="00D024A0"/>
    <w:rsid w:val="00D02F16"/>
    <w:rsid w:val="00D03108"/>
    <w:rsid w:val="00D03332"/>
    <w:rsid w:val="00D03475"/>
    <w:rsid w:val="00D034AF"/>
    <w:rsid w:val="00D036D2"/>
    <w:rsid w:val="00D03FB6"/>
    <w:rsid w:val="00D0449D"/>
    <w:rsid w:val="00D057AC"/>
    <w:rsid w:val="00D06209"/>
    <w:rsid w:val="00D06449"/>
    <w:rsid w:val="00D07623"/>
    <w:rsid w:val="00D1151A"/>
    <w:rsid w:val="00D11831"/>
    <w:rsid w:val="00D12234"/>
    <w:rsid w:val="00D12896"/>
    <w:rsid w:val="00D13ABE"/>
    <w:rsid w:val="00D14261"/>
    <w:rsid w:val="00D142E3"/>
    <w:rsid w:val="00D14EBD"/>
    <w:rsid w:val="00D17668"/>
    <w:rsid w:val="00D20C39"/>
    <w:rsid w:val="00D20D90"/>
    <w:rsid w:val="00D22C4B"/>
    <w:rsid w:val="00D22DED"/>
    <w:rsid w:val="00D244E4"/>
    <w:rsid w:val="00D2450A"/>
    <w:rsid w:val="00D258A1"/>
    <w:rsid w:val="00D258A7"/>
    <w:rsid w:val="00D25EF9"/>
    <w:rsid w:val="00D30D6D"/>
    <w:rsid w:val="00D30F92"/>
    <w:rsid w:val="00D31581"/>
    <w:rsid w:val="00D317D4"/>
    <w:rsid w:val="00D31C1C"/>
    <w:rsid w:val="00D3288A"/>
    <w:rsid w:val="00D33291"/>
    <w:rsid w:val="00D332A1"/>
    <w:rsid w:val="00D35EA9"/>
    <w:rsid w:val="00D3666A"/>
    <w:rsid w:val="00D36834"/>
    <w:rsid w:val="00D36A20"/>
    <w:rsid w:val="00D373FE"/>
    <w:rsid w:val="00D37750"/>
    <w:rsid w:val="00D40DAF"/>
    <w:rsid w:val="00D41988"/>
    <w:rsid w:val="00D41C01"/>
    <w:rsid w:val="00D4201A"/>
    <w:rsid w:val="00D4211D"/>
    <w:rsid w:val="00D42ABF"/>
    <w:rsid w:val="00D42C74"/>
    <w:rsid w:val="00D43474"/>
    <w:rsid w:val="00D441C9"/>
    <w:rsid w:val="00D44582"/>
    <w:rsid w:val="00D447B9"/>
    <w:rsid w:val="00D44DCA"/>
    <w:rsid w:val="00D45708"/>
    <w:rsid w:val="00D463E6"/>
    <w:rsid w:val="00D46B4D"/>
    <w:rsid w:val="00D46ECE"/>
    <w:rsid w:val="00D47946"/>
    <w:rsid w:val="00D47F5D"/>
    <w:rsid w:val="00D5091E"/>
    <w:rsid w:val="00D516CF"/>
    <w:rsid w:val="00D52A14"/>
    <w:rsid w:val="00D53C36"/>
    <w:rsid w:val="00D54C93"/>
    <w:rsid w:val="00D55B03"/>
    <w:rsid w:val="00D570A2"/>
    <w:rsid w:val="00D57A17"/>
    <w:rsid w:val="00D61534"/>
    <w:rsid w:val="00D61DA6"/>
    <w:rsid w:val="00D62515"/>
    <w:rsid w:val="00D6342E"/>
    <w:rsid w:val="00D634EA"/>
    <w:rsid w:val="00D635E2"/>
    <w:rsid w:val="00D66709"/>
    <w:rsid w:val="00D66AFF"/>
    <w:rsid w:val="00D66ED6"/>
    <w:rsid w:val="00D67DE1"/>
    <w:rsid w:val="00D71971"/>
    <w:rsid w:val="00D71C31"/>
    <w:rsid w:val="00D720EC"/>
    <w:rsid w:val="00D72AD1"/>
    <w:rsid w:val="00D73145"/>
    <w:rsid w:val="00D739C1"/>
    <w:rsid w:val="00D7616C"/>
    <w:rsid w:val="00D770C1"/>
    <w:rsid w:val="00D775EE"/>
    <w:rsid w:val="00D778D3"/>
    <w:rsid w:val="00D77A18"/>
    <w:rsid w:val="00D8033F"/>
    <w:rsid w:val="00D80766"/>
    <w:rsid w:val="00D80B44"/>
    <w:rsid w:val="00D80EFB"/>
    <w:rsid w:val="00D81234"/>
    <w:rsid w:val="00D82B30"/>
    <w:rsid w:val="00D84515"/>
    <w:rsid w:val="00D86756"/>
    <w:rsid w:val="00D879FB"/>
    <w:rsid w:val="00D904E2"/>
    <w:rsid w:val="00D91890"/>
    <w:rsid w:val="00D91F4B"/>
    <w:rsid w:val="00D92CB9"/>
    <w:rsid w:val="00D9406A"/>
    <w:rsid w:val="00D94221"/>
    <w:rsid w:val="00D94461"/>
    <w:rsid w:val="00D94780"/>
    <w:rsid w:val="00D954D7"/>
    <w:rsid w:val="00D95A0E"/>
    <w:rsid w:val="00D96D79"/>
    <w:rsid w:val="00DA08A6"/>
    <w:rsid w:val="00DA0978"/>
    <w:rsid w:val="00DA1C7E"/>
    <w:rsid w:val="00DA2154"/>
    <w:rsid w:val="00DA22D4"/>
    <w:rsid w:val="00DA2CE7"/>
    <w:rsid w:val="00DA2E7E"/>
    <w:rsid w:val="00DA381E"/>
    <w:rsid w:val="00DA39A2"/>
    <w:rsid w:val="00DA4A01"/>
    <w:rsid w:val="00DA4F05"/>
    <w:rsid w:val="00DA54F4"/>
    <w:rsid w:val="00DA629D"/>
    <w:rsid w:val="00DA69B1"/>
    <w:rsid w:val="00DA7DD5"/>
    <w:rsid w:val="00DB03D4"/>
    <w:rsid w:val="00DB0467"/>
    <w:rsid w:val="00DB0700"/>
    <w:rsid w:val="00DB09E2"/>
    <w:rsid w:val="00DB10A7"/>
    <w:rsid w:val="00DB14EA"/>
    <w:rsid w:val="00DB1936"/>
    <w:rsid w:val="00DB1BD1"/>
    <w:rsid w:val="00DB211B"/>
    <w:rsid w:val="00DB218A"/>
    <w:rsid w:val="00DB2632"/>
    <w:rsid w:val="00DB3189"/>
    <w:rsid w:val="00DB4D2B"/>
    <w:rsid w:val="00DB5C81"/>
    <w:rsid w:val="00DB778B"/>
    <w:rsid w:val="00DC04CC"/>
    <w:rsid w:val="00DC1544"/>
    <w:rsid w:val="00DC1E0A"/>
    <w:rsid w:val="00DC58EE"/>
    <w:rsid w:val="00DC628C"/>
    <w:rsid w:val="00DC6516"/>
    <w:rsid w:val="00DC7128"/>
    <w:rsid w:val="00DD06E5"/>
    <w:rsid w:val="00DD07DF"/>
    <w:rsid w:val="00DD3D09"/>
    <w:rsid w:val="00DD5A0A"/>
    <w:rsid w:val="00DD64F2"/>
    <w:rsid w:val="00DD7B20"/>
    <w:rsid w:val="00DE0FDB"/>
    <w:rsid w:val="00DE13FC"/>
    <w:rsid w:val="00DE1813"/>
    <w:rsid w:val="00DE20D8"/>
    <w:rsid w:val="00DE2AD1"/>
    <w:rsid w:val="00DE357F"/>
    <w:rsid w:val="00DE461C"/>
    <w:rsid w:val="00DE5CEE"/>
    <w:rsid w:val="00DE64AD"/>
    <w:rsid w:val="00DE6D3B"/>
    <w:rsid w:val="00DE6D94"/>
    <w:rsid w:val="00DE7D93"/>
    <w:rsid w:val="00DF1A3E"/>
    <w:rsid w:val="00DF21EA"/>
    <w:rsid w:val="00DF2402"/>
    <w:rsid w:val="00DF2768"/>
    <w:rsid w:val="00DF2A40"/>
    <w:rsid w:val="00DF33E9"/>
    <w:rsid w:val="00DF4A0F"/>
    <w:rsid w:val="00DF5E57"/>
    <w:rsid w:val="00DF63D8"/>
    <w:rsid w:val="00DF6FD7"/>
    <w:rsid w:val="00DF7DB9"/>
    <w:rsid w:val="00E0046A"/>
    <w:rsid w:val="00E01FFB"/>
    <w:rsid w:val="00E029F9"/>
    <w:rsid w:val="00E03D4A"/>
    <w:rsid w:val="00E04409"/>
    <w:rsid w:val="00E05DC7"/>
    <w:rsid w:val="00E06145"/>
    <w:rsid w:val="00E06941"/>
    <w:rsid w:val="00E06CFB"/>
    <w:rsid w:val="00E072A6"/>
    <w:rsid w:val="00E07B04"/>
    <w:rsid w:val="00E10759"/>
    <w:rsid w:val="00E10C75"/>
    <w:rsid w:val="00E110B3"/>
    <w:rsid w:val="00E110C4"/>
    <w:rsid w:val="00E11691"/>
    <w:rsid w:val="00E11F86"/>
    <w:rsid w:val="00E12134"/>
    <w:rsid w:val="00E13619"/>
    <w:rsid w:val="00E13B95"/>
    <w:rsid w:val="00E14ACD"/>
    <w:rsid w:val="00E15F50"/>
    <w:rsid w:val="00E16A50"/>
    <w:rsid w:val="00E16E97"/>
    <w:rsid w:val="00E178BD"/>
    <w:rsid w:val="00E208E0"/>
    <w:rsid w:val="00E21293"/>
    <w:rsid w:val="00E21503"/>
    <w:rsid w:val="00E215B8"/>
    <w:rsid w:val="00E219C3"/>
    <w:rsid w:val="00E21B06"/>
    <w:rsid w:val="00E21CC6"/>
    <w:rsid w:val="00E22D18"/>
    <w:rsid w:val="00E23092"/>
    <w:rsid w:val="00E2344F"/>
    <w:rsid w:val="00E23635"/>
    <w:rsid w:val="00E2470F"/>
    <w:rsid w:val="00E24ABD"/>
    <w:rsid w:val="00E2586A"/>
    <w:rsid w:val="00E26AC1"/>
    <w:rsid w:val="00E26BAA"/>
    <w:rsid w:val="00E26F15"/>
    <w:rsid w:val="00E27882"/>
    <w:rsid w:val="00E27A05"/>
    <w:rsid w:val="00E304E4"/>
    <w:rsid w:val="00E314D6"/>
    <w:rsid w:val="00E329B5"/>
    <w:rsid w:val="00E32F82"/>
    <w:rsid w:val="00E33716"/>
    <w:rsid w:val="00E33FBE"/>
    <w:rsid w:val="00E3420B"/>
    <w:rsid w:val="00E36467"/>
    <w:rsid w:val="00E3659B"/>
    <w:rsid w:val="00E36748"/>
    <w:rsid w:val="00E36E29"/>
    <w:rsid w:val="00E3792A"/>
    <w:rsid w:val="00E4055D"/>
    <w:rsid w:val="00E412AE"/>
    <w:rsid w:val="00E41C9C"/>
    <w:rsid w:val="00E43890"/>
    <w:rsid w:val="00E446DA"/>
    <w:rsid w:val="00E44742"/>
    <w:rsid w:val="00E4500F"/>
    <w:rsid w:val="00E4591C"/>
    <w:rsid w:val="00E468A8"/>
    <w:rsid w:val="00E46962"/>
    <w:rsid w:val="00E47809"/>
    <w:rsid w:val="00E515DF"/>
    <w:rsid w:val="00E52D86"/>
    <w:rsid w:val="00E532ED"/>
    <w:rsid w:val="00E53D15"/>
    <w:rsid w:val="00E540A6"/>
    <w:rsid w:val="00E5424A"/>
    <w:rsid w:val="00E54C99"/>
    <w:rsid w:val="00E5520D"/>
    <w:rsid w:val="00E56AD2"/>
    <w:rsid w:val="00E56E73"/>
    <w:rsid w:val="00E57146"/>
    <w:rsid w:val="00E57D7E"/>
    <w:rsid w:val="00E57DA0"/>
    <w:rsid w:val="00E60D07"/>
    <w:rsid w:val="00E6206B"/>
    <w:rsid w:val="00E62165"/>
    <w:rsid w:val="00E62D9D"/>
    <w:rsid w:val="00E643D7"/>
    <w:rsid w:val="00E6476C"/>
    <w:rsid w:val="00E665C9"/>
    <w:rsid w:val="00E66E71"/>
    <w:rsid w:val="00E70085"/>
    <w:rsid w:val="00E7036F"/>
    <w:rsid w:val="00E710FF"/>
    <w:rsid w:val="00E713DB"/>
    <w:rsid w:val="00E723E0"/>
    <w:rsid w:val="00E738CE"/>
    <w:rsid w:val="00E75263"/>
    <w:rsid w:val="00E802A1"/>
    <w:rsid w:val="00E81BFA"/>
    <w:rsid w:val="00E82188"/>
    <w:rsid w:val="00E825F0"/>
    <w:rsid w:val="00E82C1F"/>
    <w:rsid w:val="00E83CE5"/>
    <w:rsid w:val="00E846ED"/>
    <w:rsid w:val="00E86D01"/>
    <w:rsid w:val="00E86E2F"/>
    <w:rsid w:val="00E8722D"/>
    <w:rsid w:val="00E87561"/>
    <w:rsid w:val="00E877B8"/>
    <w:rsid w:val="00E8782F"/>
    <w:rsid w:val="00E904D1"/>
    <w:rsid w:val="00E91CEE"/>
    <w:rsid w:val="00E92676"/>
    <w:rsid w:val="00E92CEC"/>
    <w:rsid w:val="00E92FFB"/>
    <w:rsid w:val="00E93590"/>
    <w:rsid w:val="00E9359E"/>
    <w:rsid w:val="00E93DCA"/>
    <w:rsid w:val="00E94411"/>
    <w:rsid w:val="00E94932"/>
    <w:rsid w:val="00E94C9E"/>
    <w:rsid w:val="00E94CD1"/>
    <w:rsid w:val="00EA057A"/>
    <w:rsid w:val="00EA12EF"/>
    <w:rsid w:val="00EA1B40"/>
    <w:rsid w:val="00EA3F4D"/>
    <w:rsid w:val="00EA48F9"/>
    <w:rsid w:val="00EA4E15"/>
    <w:rsid w:val="00EA776F"/>
    <w:rsid w:val="00EA782E"/>
    <w:rsid w:val="00EA7D9A"/>
    <w:rsid w:val="00EB1C2A"/>
    <w:rsid w:val="00EB2323"/>
    <w:rsid w:val="00EB23AA"/>
    <w:rsid w:val="00EB2520"/>
    <w:rsid w:val="00EB34A3"/>
    <w:rsid w:val="00EB3565"/>
    <w:rsid w:val="00EB600B"/>
    <w:rsid w:val="00EB627B"/>
    <w:rsid w:val="00EB640C"/>
    <w:rsid w:val="00EC0725"/>
    <w:rsid w:val="00EC1115"/>
    <w:rsid w:val="00EC1C2E"/>
    <w:rsid w:val="00EC2127"/>
    <w:rsid w:val="00EC54B2"/>
    <w:rsid w:val="00EC6545"/>
    <w:rsid w:val="00EC7570"/>
    <w:rsid w:val="00EC7C82"/>
    <w:rsid w:val="00EC7DF5"/>
    <w:rsid w:val="00ED07B5"/>
    <w:rsid w:val="00ED164C"/>
    <w:rsid w:val="00ED17E5"/>
    <w:rsid w:val="00ED1AE0"/>
    <w:rsid w:val="00ED228B"/>
    <w:rsid w:val="00ED3561"/>
    <w:rsid w:val="00ED6463"/>
    <w:rsid w:val="00ED69F9"/>
    <w:rsid w:val="00ED773B"/>
    <w:rsid w:val="00EE279F"/>
    <w:rsid w:val="00EE2CD8"/>
    <w:rsid w:val="00EE2D8D"/>
    <w:rsid w:val="00EE4497"/>
    <w:rsid w:val="00EE4817"/>
    <w:rsid w:val="00EE56ED"/>
    <w:rsid w:val="00EE66E0"/>
    <w:rsid w:val="00EE67D5"/>
    <w:rsid w:val="00EE72A6"/>
    <w:rsid w:val="00EE7F2A"/>
    <w:rsid w:val="00EE7F9C"/>
    <w:rsid w:val="00EF10F1"/>
    <w:rsid w:val="00EF14DE"/>
    <w:rsid w:val="00EF1C02"/>
    <w:rsid w:val="00EF3FC5"/>
    <w:rsid w:val="00EF40D2"/>
    <w:rsid w:val="00EF613F"/>
    <w:rsid w:val="00EF718F"/>
    <w:rsid w:val="00F007FD"/>
    <w:rsid w:val="00F00E83"/>
    <w:rsid w:val="00F00FB6"/>
    <w:rsid w:val="00F01781"/>
    <w:rsid w:val="00F051A6"/>
    <w:rsid w:val="00F07BB2"/>
    <w:rsid w:val="00F1050C"/>
    <w:rsid w:val="00F12545"/>
    <w:rsid w:val="00F13880"/>
    <w:rsid w:val="00F14B5A"/>
    <w:rsid w:val="00F1522A"/>
    <w:rsid w:val="00F15CEB"/>
    <w:rsid w:val="00F176F0"/>
    <w:rsid w:val="00F20E94"/>
    <w:rsid w:val="00F21BC8"/>
    <w:rsid w:val="00F2425B"/>
    <w:rsid w:val="00F24FE3"/>
    <w:rsid w:val="00F270EF"/>
    <w:rsid w:val="00F279FB"/>
    <w:rsid w:val="00F27A6A"/>
    <w:rsid w:val="00F31CCE"/>
    <w:rsid w:val="00F320C2"/>
    <w:rsid w:val="00F327B6"/>
    <w:rsid w:val="00F33246"/>
    <w:rsid w:val="00F33BBB"/>
    <w:rsid w:val="00F33FCF"/>
    <w:rsid w:val="00F351D6"/>
    <w:rsid w:val="00F366BD"/>
    <w:rsid w:val="00F36D49"/>
    <w:rsid w:val="00F3709A"/>
    <w:rsid w:val="00F37977"/>
    <w:rsid w:val="00F37D4D"/>
    <w:rsid w:val="00F40597"/>
    <w:rsid w:val="00F4127E"/>
    <w:rsid w:val="00F42B91"/>
    <w:rsid w:val="00F42E88"/>
    <w:rsid w:val="00F44286"/>
    <w:rsid w:val="00F4451F"/>
    <w:rsid w:val="00F44BC3"/>
    <w:rsid w:val="00F45061"/>
    <w:rsid w:val="00F451D7"/>
    <w:rsid w:val="00F458C2"/>
    <w:rsid w:val="00F4697C"/>
    <w:rsid w:val="00F508B3"/>
    <w:rsid w:val="00F50DB1"/>
    <w:rsid w:val="00F510E5"/>
    <w:rsid w:val="00F53288"/>
    <w:rsid w:val="00F5400E"/>
    <w:rsid w:val="00F54503"/>
    <w:rsid w:val="00F5685D"/>
    <w:rsid w:val="00F56C9D"/>
    <w:rsid w:val="00F5743B"/>
    <w:rsid w:val="00F57ED6"/>
    <w:rsid w:val="00F61EC4"/>
    <w:rsid w:val="00F621F8"/>
    <w:rsid w:val="00F6333A"/>
    <w:rsid w:val="00F63E11"/>
    <w:rsid w:val="00F653C5"/>
    <w:rsid w:val="00F66260"/>
    <w:rsid w:val="00F66603"/>
    <w:rsid w:val="00F67B89"/>
    <w:rsid w:val="00F7037B"/>
    <w:rsid w:val="00F714CA"/>
    <w:rsid w:val="00F72147"/>
    <w:rsid w:val="00F72CAC"/>
    <w:rsid w:val="00F73085"/>
    <w:rsid w:val="00F7456E"/>
    <w:rsid w:val="00F74F95"/>
    <w:rsid w:val="00F7519C"/>
    <w:rsid w:val="00F75272"/>
    <w:rsid w:val="00F800F4"/>
    <w:rsid w:val="00F80A0F"/>
    <w:rsid w:val="00F80E61"/>
    <w:rsid w:val="00F8162F"/>
    <w:rsid w:val="00F82518"/>
    <w:rsid w:val="00F83583"/>
    <w:rsid w:val="00F844EB"/>
    <w:rsid w:val="00F8494B"/>
    <w:rsid w:val="00F84E00"/>
    <w:rsid w:val="00F85738"/>
    <w:rsid w:val="00F85FA9"/>
    <w:rsid w:val="00F8616E"/>
    <w:rsid w:val="00F8638B"/>
    <w:rsid w:val="00F876D7"/>
    <w:rsid w:val="00F87BE3"/>
    <w:rsid w:val="00F90FA8"/>
    <w:rsid w:val="00F9168D"/>
    <w:rsid w:val="00F932B0"/>
    <w:rsid w:val="00F93CDA"/>
    <w:rsid w:val="00F94698"/>
    <w:rsid w:val="00F948DF"/>
    <w:rsid w:val="00F95F2C"/>
    <w:rsid w:val="00F96BD2"/>
    <w:rsid w:val="00FA0C3C"/>
    <w:rsid w:val="00FA1C12"/>
    <w:rsid w:val="00FA1E42"/>
    <w:rsid w:val="00FA429A"/>
    <w:rsid w:val="00FA4311"/>
    <w:rsid w:val="00FA4381"/>
    <w:rsid w:val="00FA43AC"/>
    <w:rsid w:val="00FA4EAA"/>
    <w:rsid w:val="00FA5E7E"/>
    <w:rsid w:val="00FA633D"/>
    <w:rsid w:val="00FA69E7"/>
    <w:rsid w:val="00FA742B"/>
    <w:rsid w:val="00FA763F"/>
    <w:rsid w:val="00FB0675"/>
    <w:rsid w:val="00FB0CFE"/>
    <w:rsid w:val="00FB1C9B"/>
    <w:rsid w:val="00FB2778"/>
    <w:rsid w:val="00FB2DAB"/>
    <w:rsid w:val="00FB3000"/>
    <w:rsid w:val="00FB3064"/>
    <w:rsid w:val="00FB35EA"/>
    <w:rsid w:val="00FB3997"/>
    <w:rsid w:val="00FB39A0"/>
    <w:rsid w:val="00FB3C13"/>
    <w:rsid w:val="00FB46B5"/>
    <w:rsid w:val="00FB5B86"/>
    <w:rsid w:val="00FB5D55"/>
    <w:rsid w:val="00FB7BE4"/>
    <w:rsid w:val="00FC0F8D"/>
    <w:rsid w:val="00FC122E"/>
    <w:rsid w:val="00FC1BBF"/>
    <w:rsid w:val="00FC2787"/>
    <w:rsid w:val="00FC30DC"/>
    <w:rsid w:val="00FC50A3"/>
    <w:rsid w:val="00FC5D09"/>
    <w:rsid w:val="00FC6E9A"/>
    <w:rsid w:val="00FD3327"/>
    <w:rsid w:val="00FD372B"/>
    <w:rsid w:val="00FD4338"/>
    <w:rsid w:val="00FD4A34"/>
    <w:rsid w:val="00FE01C9"/>
    <w:rsid w:val="00FE0C69"/>
    <w:rsid w:val="00FE14A0"/>
    <w:rsid w:val="00FE1645"/>
    <w:rsid w:val="00FE352E"/>
    <w:rsid w:val="00FE43D4"/>
    <w:rsid w:val="00FE623F"/>
    <w:rsid w:val="00FE7080"/>
    <w:rsid w:val="00FE7F31"/>
    <w:rsid w:val="00FF0A6F"/>
    <w:rsid w:val="00FF0F52"/>
    <w:rsid w:val="00FF342F"/>
    <w:rsid w:val="00FF37A2"/>
    <w:rsid w:val="00FF407A"/>
    <w:rsid w:val="00FF47E4"/>
    <w:rsid w:val="00FF5032"/>
    <w:rsid w:val="00FF5AB6"/>
    <w:rsid w:val="00FF5F6F"/>
    <w:rsid w:val="00FF64F1"/>
    <w:rsid w:val="00FF6B9A"/>
    <w:rsid w:val="00FF6D19"/>
    <w:rsid w:val="00FF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77BE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577DE"/>
    <w:pPr>
      <w:keepNext/>
      <w:keepLines/>
      <w:spacing w:before="340" w:after="330" w:line="578" w:lineRule="auto"/>
      <w:outlineLvl w:val="0"/>
    </w:pPr>
    <w:rPr>
      <w:rFonts w:eastAsia="仿宋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06209"/>
    <w:pPr>
      <w:keepNext/>
      <w:keepLines/>
      <w:spacing w:before="260" w:after="260" w:line="416" w:lineRule="auto"/>
      <w:outlineLvl w:val="1"/>
    </w:pPr>
    <w:rPr>
      <w:rFonts w:ascii="Cambria" w:eastAsia="微软雅黑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0620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06209"/>
    <w:pPr>
      <w:keepNext/>
      <w:keepLines/>
      <w:spacing w:before="280" w:after="290" w:line="376" w:lineRule="auto"/>
      <w:outlineLvl w:val="3"/>
    </w:pPr>
    <w:rPr>
      <w:rFonts w:ascii="Cambria" w:eastAsia="微软雅黑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77DE"/>
    <w:rPr>
      <w:rFonts w:eastAsia="仿宋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06209"/>
    <w:rPr>
      <w:rFonts w:ascii="Cambria" w:eastAsia="微软雅黑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06209"/>
    <w:rPr>
      <w:rFonts w:eastAsia="微软雅黑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06209"/>
    <w:rPr>
      <w:rFonts w:ascii="Cambria" w:eastAsia="微软雅黑" w:hAnsi="Cambria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99"/>
    <w:qFormat/>
    <w:rsid w:val="00377BE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051F1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1F1C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5B29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rsid w:val="00E5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54C9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5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54C99"/>
    <w:rPr>
      <w:rFonts w:cs="Times New Roman"/>
      <w:sz w:val="18"/>
      <w:szCs w:val="18"/>
    </w:rPr>
  </w:style>
  <w:style w:type="paragraph" w:styleId="NoSpacing">
    <w:name w:val="No Spacing"/>
    <w:link w:val="NoSpacingChar"/>
    <w:uiPriority w:val="99"/>
    <w:qFormat/>
    <w:rsid w:val="00377BE6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377BE6"/>
    <w:rPr>
      <w:rFonts w:cs="Times New Roman"/>
      <w:sz w:val="22"/>
      <w:szCs w:val="22"/>
      <w:lang w:val="en-US" w:eastAsia="zh-CN" w:bidi="ar-SA"/>
    </w:rPr>
  </w:style>
  <w:style w:type="paragraph" w:styleId="TOCHeading">
    <w:name w:val="TOC Heading"/>
    <w:basedOn w:val="Heading1"/>
    <w:next w:val="Normal"/>
    <w:uiPriority w:val="99"/>
    <w:qFormat/>
    <w:rsid w:val="00377BE6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99"/>
    <w:rsid w:val="000B5C1C"/>
    <w:pPr>
      <w:tabs>
        <w:tab w:val="right" w:leader="dot" w:pos="8296"/>
      </w:tabs>
    </w:pPr>
    <w:rPr>
      <w:rFonts w:eastAsia="微软雅黑"/>
    </w:rPr>
  </w:style>
  <w:style w:type="character" w:styleId="Hyperlink">
    <w:name w:val="Hyperlink"/>
    <w:basedOn w:val="DefaultParagraphFont"/>
    <w:uiPriority w:val="99"/>
    <w:rsid w:val="001B631F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1F653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99"/>
    <w:rsid w:val="006F53C7"/>
    <w:pPr>
      <w:tabs>
        <w:tab w:val="right" w:leader="dot" w:pos="8296"/>
      </w:tabs>
      <w:spacing w:line="360" w:lineRule="auto"/>
      <w:ind w:leftChars="200" w:left="420"/>
    </w:pPr>
  </w:style>
  <w:style w:type="paragraph" w:styleId="TOC3">
    <w:name w:val="toc 3"/>
    <w:basedOn w:val="Normal"/>
    <w:next w:val="Normal"/>
    <w:autoRedefine/>
    <w:uiPriority w:val="99"/>
    <w:rsid w:val="00AE15C8"/>
    <w:pPr>
      <w:ind w:leftChars="400" w:left="840"/>
    </w:pPr>
  </w:style>
  <w:style w:type="paragraph" w:styleId="Subtitle">
    <w:name w:val="Subtitle"/>
    <w:basedOn w:val="Normal"/>
    <w:next w:val="Normal"/>
    <w:link w:val="SubtitleChar"/>
    <w:uiPriority w:val="99"/>
    <w:qFormat/>
    <w:rsid w:val="00377BE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77BE6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05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325">
          <w:marLeft w:val="376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9" w:color="CCCCCC"/>
            <w:right w:val="none" w:sz="0" w:space="0" w:color="auto"/>
          </w:divBdr>
          <w:divsChild>
            <w:div w:id="898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053330">
          <w:marLeft w:val="376"/>
          <w:marRight w:val="37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13" w:color="auto"/>
            <w:right w:val="none" w:sz="0" w:space="0" w:color="auto"/>
          </w:divBdr>
          <w:divsChild>
            <w:div w:id="89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ke.com/wiki/%E6%96%B0%E9%97%BB%E5%AA%92%E4%BD%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ke.com/wiki/%E6%8A%95%E6%B3%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3</Pages>
  <Words>182</Words>
  <Characters>1039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无线音乐彩铃用户活性提升主题活动客服手册</dc:title>
  <dc:subject/>
  <dc:creator>结信网络</dc:creator>
  <cp:keywords/>
  <dc:description/>
  <cp:lastModifiedBy>User</cp:lastModifiedBy>
  <cp:revision>3</cp:revision>
  <cp:lastPrinted>2014-03-24T06:33:00Z</cp:lastPrinted>
  <dcterms:created xsi:type="dcterms:W3CDTF">2014-08-28T06:29:00Z</dcterms:created>
  <dcterms:modified xsi:type="dcterms:W3CDTF">2014-08-28T06:30:00Z</dcterms:modified>
</cp:coreProperties>
</file>